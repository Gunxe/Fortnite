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F7D2" w14:textId="77777777" w:rsidR="009A1B2C" w:rsidRDefault="00BC4CD0" w:rsidP="009A1B2C">
      <w:pPr>
        <w:pStyle w:val="berschrift1"/>
        <w:ind w:left="360" w:hanging="360"/>
      </w:pPr>
      <w:bookmarkStart w:id="0" w:name="_Toc373508064"/>
      <w:r>
        <w:t>üK-Lernjournal</w:t>
      </w:r>
      <w:bookmarkEnd w:id="0"/>
    </w:p>
    <w:p w14:paraId="67911B36" w14:textId="77777777" w:rsidR="0061393C" w:rsidRPr="0061393C" w:rsidRDefault="0061393C" w:rsidP="0061393C"/>
    <w:tbl>
      <w:tblPr>
        <w:tblStyle w:val="TabellemithellemGitternetz1"/>
        <w:tblW w:w="9180" w:type="dxa"/>
        <w:tblLook w:val="04A0" w:firstRow="1" w:lastRow="0" w:firstColumn="1" w:lastColumn="0" w:noHBand="0" w:noVBand="1"/>
      </w:tblPr>
      <w:tblGrid>
        <w:gridCol w:w="2547"/>
        <w:gridCol w:w="2806"/>
        <w:gridCol w:w="1421"/>
        <w:gridCol w:w="2406"/>
      </w:tblGrid>
      <w:tr w:rsidR="00BC4CD0" w14:paraId="66C89541" w14:textId="77777777" w:rsidTr="00062CE8">
        <w:tc>
          <w:tcPr>
            <w:tcW w:w="2547" w:type="dxa"/>
          </w:tcPr>
          <w:p w14:paraId="44CDE46C" w14:textId="77777777" w:rsidR="00BC4CD0" w:rsidRPr="0061393C" w:rsidRDefault="00BC4CD0" w:rsidP="00BC4CD0">
            <w:pPr>
              <w:rPr>
                <w:b/>
              </w:rPr>
            </w:pPr>
            <w:r w:rsidRPr="0061393C">
              <w:rPr>
                <w:b/>
              </w:rPr>
              <w:t>Modulnummer und Titel</w:t>
            </w:r>
          </w:p>
        </w:tc>
        <w:tc>
          <w:tcPr>
            <w:tcW w:w="6633" w:type="dxa"/>
            <w:gridSpan w:val="3"/>
          </w:tcPr>
          <w:p w14:paraId="29C0DC1A" w14:textId="5722D5A7" w:rsidR="00BC4CD0" w:rsidRDefault="00C94538" w:rsidP="00BC4CD0">
            <w:r>
              <w:t>335</w:t>
            </w:r>
          </w:p>
        </w:tc>
      </w:tr>
      <w:tr w:rsidR="00BC4CD0" w14:paraId="32194D2B" w14:textId="77777777" w:rsidTr="00062CE8">
        <w:tc>
          <w:tcPr>
            <w:tcW w:w="2547" w:type="dxa"/>
          </w:tcPr>
          <w:p w14:paraId="3812C737" w14:textId="77777777" w:rsidR="00BC4CD0" w:rsidRPr="0061393C" w:rsidRDefault="00BC4CD0" w:rsidP="00BC4CD0">
            <w:pPr>
              <w:rPr>
                <w:b/>
              </w:rPr>
            </w:pPr>
            <w:r w:rsidRPr="0061393C">
              <w:rPr>
                <w:b/>
              </w:rPr>
              <w:t>Kursdaten</w:t>
            </w:r>
          </w:p>
        </w:tc>
        <w:tc>
          <w:tcPr>
            <w:tcW w:w="2806" w:type="dxa"/>
          </w:tcPr>
          <w:p w14:paraId="43715256" w14:textId="49D5C3C0" w:rsidR="00BC4CD0" w:rsidRDefault="00E77E78" w:rsidP="00BC4CD0">
            <w:r>
              <w:t>05.07-09.07.2021</w:t>
            </w:r>
          </w:p>
        </w:tc>
        <w:tc>
          <w:tcPr>
            <w:tcW w:w="1421" w:type="dxa"/>
          </w:tcPr>
          <w:p w14:paraId="6D708069" w14:textId="77777777" w:rsidR="00BC4CD0" w:rsidRPr="0061393C" w:rsidRDefault="00BC4CD0" w:rsidP="00BC4CD0">
            <w:pPr>
              <w:rPr>
                <w:b/>
              </w:rPr>
            </w:pPr>
            <w:r w:rsidRPr="0061393C">
              <w:rPr>
                <w:b/>
              </w:rPr>
              <w:t>Kursort</w:t>
            </w:r>
          </w:p>
        </w:tc>
        <w:tc>
          <w:tcPr>
            <w:tcW w:w="2406" w:type="dxa"/>
          </w:tcPr>
          <w:p w14:paraId="0FFB2DD0" w14:textId="4A793D15" w:rsidR="00BC4CD0" w:rsidRDefault="00E77E78" w:rsidP="00BC4CD0">
            <w:r>
              <w:t>Bümpliz</w:t>
            </w:r>
          </w:p>
        </w:tc>
      </w:tr>
      <w:tr w:rsidR="00BC4CD0" w14:paraId="254DE1E1" w14:textId="77777777" w:rsidTr="00062CE8">
        <w:tc>
          <w:tcPr>
            <w:tcW w:w="2547" w:type="dxa"/>
          </w:tcPr>
          <w:p w14:paraId="0FB244D7" w14:textId="77777777" w:rsidR="00BC4CD0" w:rsidRPr="0061393C" w:rsidRDefault="00BC4CD0" w:rsidP="00BC4CD0">
            <w:pPr>
              <w:rPr>
                <w:b/>
              </w:rPr>
            </w:pPr>
            <w:r w:rsidRPr="0061393C">
              <w:rPr>
                <w:b/>
              </w:rPr>
              <w:t>Vorname und Name</w:t>
            </w:r>
          </w:p>
        </w:tc>
        <w:tc>
          <w:tcPr>
            <w:tcW w:w="2806" w:type="dxa"/>
          </w:tcPr>
          <w:p w14:paraId="450793E4" w14:textId="1C72E8DD" w:rsidR="00BC4CD0" w:rsidRDefault="00E77E78" w:rsidP="00BC4CD0">
            <w:r>
              <w:t>Savio Elias Häsler</w:t>
            </w:r>
          </w:p>
        </w:tc>
        <w:tc>
          <w:tcPr>
            <w:tcW w:w="1421" w:type="dxa"/>
          </w:tcPr>
          <w:p w14:paraId="4EC17CFA" w14:textId="77777777" w:rsidR="00BC4CD0" w:rsidRPr="0061393C" w:rsidRDefault="00BC4CD0" w:rsidP="00BC4CD0">
            <w:pPr>
              <w:rPr>
                <w:b/>
              </w:rPr>
            </w:pPr>
            <w:r w:rsidRPr="0061393C">
              <w:rPr>
                <w:b/>
              </w:rPr>
              <w:t>Lehrbetrieb</w:t>
            </w:r>
          </w:p>
        </w:tc>
        <w:tc>
          <w:tcPr>
            <w:tcW w:w="2406" w:type="dxa"/>
          </w:tcPr>
          <w:p w14:paraId="6FE452EB" w14:textId="372BAB22" w:rsidR="00BC4CD0" w:rsidRDefault="00E77E78" w:rsidP="00BC4CD0">
            <w:r>
              <w:t>IMS</w:t>
            </w:r>
          </w:p>
        </w:tc>
      </w:tr>
    </w:tbl>
    <w:p w14:paraId="37DF4CC8" w14:textId="77777777" w:rsidR="0061393C" w:rsidRDefault="0061393C" w:rsidP="0061393C"/>
    <w:p w14:paraId="0C91588B" w14:textId="5CF18998" w:rsidR="009A1B2C" w:rsidRDefault="0061393C" w:rsidP="0061393C">
      <w:pPr>
        <w:pStyle w:val="berschrift2"/>
      </w:pPr>
      <w:r>
        <w:t>1.</w:t>
      </w:r>
      <w:r w:rsidR="009A1B2C" w:rsidRPr="008F6D25">
        <w:t xml:space="preserve"> Tag: </w:t>
      </w:r>
      <w:r w:rsidR="00E77E78">
        <w:t>05.07.2021</w:t>
      </w:r>
    </w:p>
    <w:tbl>
      <w:tblPr>
        <w:tblStyle w:val="TabellemithellemGitternetz1"/>
        <w:tblW w:w="9209" w:type="dxa"/>
        <w:tblLook w:val="04A0" w:firstRow="1" w:lastRow="0" w:firstColumn="1" w:lastColumn="0" w:noHBand="0" w:noVBand="1"/>
      </w:tblPr>
      <w:tblGrid>
        <w:gridCol w:w="9209"/>
      </w:tblGrid>
      <w:tr w:rsidR="0061393C" w14:paraId="73ACD0AB" w14:textId="77777777" w:rsidTr="00294FFB">
        <w:tc>
          <w:tcPr>
            <w:tcW w:w="9209" w:type="dxa"/>
            <w:tcBorders>
              <w:bottom w:val="single" w:sz="4" w:space="0" w:color="auto"/>
            </w:tcBorders>
          </w:tcPr>
          <w:p w14:paraId="3EFE95B4" w14:textId="77777777" w:rsidR="0061393C" w:rsidRDefault="0061393C" w:rsidP="0061393C">
            <w:pPr>
              <w:pStyle w:val="berschrift3"/>
              <w:outlineLvl w:val="2"/>
            </w:pPr>
            <w:r>
              <w:t>Tätigkeiten</w:t>
            </w:r>
          </w:p>
          <w:p w14:paraId="47C1DFA0" w14:textId="77777777" w:rsidR="0061393C" w:rsidRPr="00607D82" w:rsidRDefault="0061393C" w:rsidP="00607D82">
            <w:r w:rsidRPr="00607D82">
              <w:t>Beschreibe hier die Aufgaben</w:t>
            </w:r>
            <w:r w:rsidR="000E2121" w:rsidRPr="00607D82">
              <w:t>,</w:t>
            </w:r>
            <w:r w:rsidRPr="00607D82">
              <w:t xml:space="preserve"> die du heute ausgeführt hast</w:t>
            </w:r>
            <w:r w:rsidR="000E2121" w:rsidRPr="00607D82">
              <w:t>,</w:t>
            </w:r>
            <w:r w:rsidRPr="00607D82">
              <w:t xml:space="preserve"> und gib an, wie lange du dich damit beschäftigt hast.</w:t>
            </w:r>
          </w:p>
        </w:tc>
      </w:tr>
      <w:tr w:rsidR="0061393C" w14:paraId="13225822" w14:textId="77777777" w:rsidTr="00294FFB">
        <w:tc>
          <w:tcPr>
            <w:tcW w:w="9209" w:type="dxa"/>
            <w:tcBorders>
              <w:top w:val="single" w:sz="4" w:space="0" w:color="auto"/>
              <w:left w:val="single" w:sz="4" w:space="0" w:color="auto"/>
              <w:bottom w:val="single" w:sz="4" w:space="0" w:color="auto"/>
              <w:right w:val="single" w:sz="4" w:space="0" w:color="auto"/>
            </w:tcBorders>
          </w:tcPr>
          <w:p w14:paraId="4D135823" w14:textId="36C9606D" w:rsidR="004640E7" w:rsidRDefault="00E77E78" w:rsidP="0061393C">
            <w:r>
              <w:t>Zuerst bekamen wir eine Einleitung über das Modul. Danach konnten wir schon unsere erste eigene Android Applikation programmieren. Mit dieser Arbeit waren wir bis zum Mittag beschäftigt. Danach bekamen wir am Nachmittag noch ein paar Präsentationen und starteten mit der Planung unseres Projekts. Zum Schluss erstellten wir noch die Mockups.</w:t>
            </w:r>
          </w:p>
          <w:p w14:paraId="7A2907EF" w14:textId="77777777" w:rsidR="0061393C" w:rsidRDefault="0061393C" w:rsidP="0061393C"/>
        </w:tc>
      </w:tr>
      <w:tr w:rsidR="0061393C" w14:paraId="1FAE56EE" w14:textId="77777777" w:rsidTr="00294FFB">
        <w:tc>
          <w:tcPr>
            <w:tcW w:w="9209" w:type="dxa"/>
            <w:tcBorders>
              <w:top w:val="single" w:sz="4" w:space="0" w:color="auto"/>
            </w:tcBorders>
          </w:tcPr>
          <w:p w14:paraId="279BD104" w14:textId="77777777" w:rsidR="0061393C" w:rsidRDefault="0061393C" w:rsidP="0061393C"/>
        </w:tc>
      </w:tr>
      <w:tr w:rsidR="0061393C" w14:paraId="755D8BB7" w14:textId="77777777" w:rsidTr="000B2B04">
        <w:tc>
          <w:tcPr>
            <w:tcW w:w="9209" w:type="dxa"/>
            <w:tcBorders>
              <w:bottom w:val="single" w:sz="4" w:space="0" w:color="auto"/>
            </w:tcBorders>
          </w:tcPr>
          <w:p w14:paraId="7E499F15" w14:textId="77777777" w:rsidR="0061393C" w:rsidRDefault="0061393C" w:rsidP="0061393C">
            <w:pPr>
              <w:pStyle w:val="berschrift3"/>
              <w:outlineLvl w:val="2"/>
            </w:pPr>
            <w:r>
              <w:t>Gelerntes</w:t>
            </w:r>
          </w:p>
          <w:p w14:paraId="6968D26D" w14:textId="77777777" w:rsidR="0061393C" w:rsidRDefault="0061393C" w:rsidP="0061393C">
            <w:r w:rsidRPr="0061393C">
              <w:t>Welche Themen waren heute neu für dich und was hast du gelernt?</w:t>
            </w:r>
          </w:p>
        </w:tc>
      </w:tr>
      <w:tr w:rsidR="0061393C" w14:paraId="48D7B89C" w14:textId="77777777" w:rsidTr="000B2B04">
        <w:tc>
          <w:tcPr>
            <w:tcW w:w="9209" w:type="dxa"/>
            <w:tcBorders>
              <w:top w:val="single" w:sz="4" w:space="0" w:color="auto"/>
              <w:left w:val="single" w:sz="4" w:space="0" w:color="auto"/>
              <w:bottom w:val="single" w:sz="4" w:space="0" w:color="auto"/>
              <w:right w:val="single" w:sz="4" w:space="0" w:color="auto"/>
            </w:tcBorders>
          </w:tcPr>
          <w:p w14:paraId="20C5EFCE" w14:textId="20ABA14E" w:rsidR="0061393C" w:rsidRDefault="00E77E78" w:rsidP="0061393C">
            <w:r>
              <w:t>Für mich war heute alles neu. Ich kannte Android Studio noch gar nicht. Deshalb habe ich viele neue Dinge gelernt. Es machte viel Spass eine eigene Badi Applikation zu programmieren. Dass man Daten direkt aus dem Internet beziehen und auf der Applikation wiedergeben kann wusste ich bis jetzt nicht.</w:t>
            </w:r>
          </w:p>
          <w:p w14:paraId="2C440745" w14:textId="77777777" w:rsidR="0061393C" w:rsidRDefault="0061393C" w:rsidP="0061393C"/>
        </w:tc>
      </w:tr>
    </w:tbl>
    <w:p w14:paraId="16D20AA5" w14:textId="77777777" w:rsidR="0061393C" w:rsidRDefault="0061393C" w:rsidP="0061393C"/>
    <w:p w14:paraId="12EF2AD8" w14:textId="744A29E7" w:rsidR="000B2B04" w:rsidRDefault="000B2B04" w:rsidP="000B2B04">
      <w:pPr>
        <w:pStyle w:val="berschrift2"/>
      </w:pPr>
      <w:r>
        <w:t>2.</w:t>
      </w:r>
      <w:r w:rsidRPr="008F6D25">
        <w:t xml:space="preserve"> Tag: </w:t>
      </w:r>
      <w:r w:rsidR="00A052CE">
        <w:t>06.07.2021</w:t>
      </w:r>
    </w:p>
    <w:tbl>
      <w:tblPr>
        <w:tblStyle w:val="TabellemithellemGitternetz1"/>
        <w:tblW w:w="9209" w:type="dxa"/>
        <w:tblLook w:val="04A0" w:firstRow="1" w:lastRow="0" w:firstColumn="1" w:lastColumn="0" w:noHBand="0" w:noVBand="1"/>
      </w:tblPr>
      <w:tblGrid>
        <w:gridCol w:w="9209"/>
      </w:tblGrid>
      <w:tr w:rsidR="000B2B04" w14:paraId="692FCAFA" w14:textId="77777777" w:rsidTr="00294FFB">
        <w:tc>
          <w:tcPr>
            <w:tcW w:w="9209" w:type="dxa"/>
            <w:tcBorders>
              <w:bottom w:val="single" w:sz="4" w:space="0" w:color="auto"/>
            </w:tcBorders>
          </w:tcPr>
          <w:p w14:paraId="7C4B5E35" w14:textId="77777777" w:rsidR="000B2B04" w:rsidRDefault="000B2B04" w:rsidP="0035360B">
            <w:pPr>
              <w:pStyle w:val="berschrift3"/>
              <w:outlineLvl w:val="2"/>
            </w:pPr>
            <w:r>
              <w:t>Tätigkeiten</w:t>
            </w:r>
          </w:p>
          <w:p w14:paraId="726A0AD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7292BCFB" w14:textId="77777777" w:rsidTr="00294FFB">
        <w:tc>
          <w:tcPr>
            <w:tcW w:w="9209" w:type="dxa"/>
            <w:tcBorders>
              <w:top w:val="single" w:sz="4" w:space="0" w:color="auto"/>
              <w:left w:val="single" w:sz="4" w:space="0" w:color="auto"/>
              <w:bottom w:val="single" w:sz="4" w:space="0" w:color="auto"/>
              <w:right w:val="single" w:sz="4" w:space="0" w:color="auto"/>
            </w:tcBorders>
          </w:tcPr>
          <w:p w14:paraId="667C081E" w14:textId="6EAFDB84" w:rsidR="000B2B04" w:rsidRDefault="005F1BAF" w:rsidP="0035360B">
            <w:r>
              <w:t xml:space="preserve">Heute haben wir am </w:t>
            </w:r>
            <w:r w:rsidR="001C4333">
              <w:t>Morgen</w:t>
            </w:r>
            <w:r>
              <w:t xml:space="preserve"> eine Stunde Zeit bekommen, um das Mockup erstellen zu können. Diese Arbeit wird dann später benotet. Danach bekamen wir zwei Präsentationen und </w:t>
            </w:r>
            <w:r w:rsidR="001C4333">
              <w:t xml:space="preserve">noch </w:t>
            </w:r>
            <w:r>
              <w:t xml:space="preserve">mehr Input zum Thema. Danach konnten wir mit unserem Projekt starten. Wir haben uns zuerst organisiert und dann die Aufgaben aufgeteilt. </w:t>
            </w:r>
            <w:r w:rsidR="00812644">
              <w:t>Ich bekam die Aufgabe die Navigation zu programmieren.</w:t>
            </w:r>
          </w:p>
          <w:p w14:paraId="00706301" w14:textId="6E62FC75" w:rsidR="00C81621" w:rsidRDefault="00C81621" w:rsidP="0035360B"/>
        </w:tc>
      </w:tr>
      <w:tr w:rsidR="000B2B04" w14:paraId="0BCEAF46" w14:textId="77777777" w:rsidTr="00294FFB">
        <w:tc>
          <w:tcPr>
            <w:tcW w:w="9209" w:type="dxa"/>
            <w:tcBorders>
              <w:top w:val="single" w:sz="4" w:space="0" w:color="auto"/>
            </w:tcBorders>
          </w:tcPr>
          <w:p w14:paraId="0268DC0E" w14:textId="77777777" w:rsidR="000B2B04" w:rsidRDefault="000B2B04" w:rsidP="0035360B"/>
        </w:tc>
      </w:tr>
      <w:tr w:rsidR="000B2B04" w14:paraId="5A929997" w14:textId="77777777" w:rsidTr="0035360B">
        <w:tc>
          <w:tcPr>
            <w:tcW w:w="9209" w:type="dxa"/>
            <w:tcBorders>
              <w:bottom w:val="single" w:sz="4" w:space="0" w:color="auto"/>
            </w:tcBorders>
          </w:tcPr>
          <w:p w14:paraId="1326CE07" w14:textId="77777777" w:rsidR="000B2B04" w:rsidRDefault="000B2B04" w:rsidP="0035360B">
            <w:pPr>
              <w:pStyle w:val="berschrift3"/>
              <w:outlineLvl w:val="2"/>
            </w:pPr>
            <w:r>
              <w:t>Gelerntes</w:t>
            </w:r>
          </w:p>
          <w:p w14:paraId="52BA927D" w14:textId="77777777" w:rsidR="000B2B04" w:rsidRDefault="000B2B04" w:rsidP="0035360B">
            <w:r w:rsidRPr="0061393C">
              <w:t>Welche Themen waren heute neu für dich und was hast du gelernt?</w:t>
            </w:r>
          </w:p>
        </w:tc>
      </w:tr>
      <w:tr w:rsidR="000B2B04" w14:paraId="70F9A840" w14:textId="77777777" w:rsidTr="0035360B">
        <w:tc>
          <w:tcPr>
            <w:tcW w:w="9209" w:type="dxa"/>
            <w:tcBorders>
              <w:top w:val="single" w:sz="4" w:space="0" w:color="auto"/>
              <w:left w:val="single" w:sz="4" w:space="0" w:color="auto"/>
              <w:bottom w:val="single" w:sz="4" w:space="0" w:color="auto"/>
              <w:right w:val="single" w:sz="4" w:space="0" w:color="auto"/>
            </w:tcBorders>
          </w:tcPr>
          <w:p w14:paraId="6205657C" w14:textId="72BB8A50" w:rsidR="000B2B04" w:rsidRDefault="005F1BAF" w:rsidP="0035360B">
            <w:r>
              <w:t xml:space="preserve">Wie man Mockups erstellt, wusste ich bereits von früheren Projekten. Jedoch war mir das ganze Projekt in Android Studios </w:t>
            </w:r>
            <w:r w:rsidR="00C4060F">
              <w:t>neu und ich muss</w:t>
            </w:r>
            <w:r w:rsidR="001C4333">
              <w:t>te</w:t>
            </w:r>
            <w:r w:rsidR="00C4060F">
              <w:t xml:space="preserve"> mich noch zurechtfinden. Heute habe ich die Navbar erstellt und dazu habe ich viele neue Dinge gelernt.</w:t>
            </w:r>
          </w:p>
          <w:p w14:paraId="04133C36" w14:textId="77777777" w:rsidR="000B2B04" w:rsidRDefault="000B2B04" w:rsidP="0035360B"/>
        </w:tc>
      </w:tr>
    </w:tbl>
    <w:p w14:paraId="263D9FC2" w14:textId="706A7A39" w:rsidR="000B2B04" w:rsidRDefault="000B2B04" w:rsidP="000B2B04">
      <w:pPr>
        <w:pStyle w:val="berschrift2"/>
      </w:pPr>
      <w:r>
        <w:lastRenderedPageBreak/>
        <w:t>3.</w:t>
      </w:r>
      <w:r w:rsidRPr="008F6D25">
        <w:t xml:space="preserve"> Tag: </w:t>
      </w:r>
      <w:r w:rsidR="00A052CE">
        <w:t>07.07.2021</w:t>
      </w:r>
    </w:p>
    <w:tbl>
      <w:tblPr>
        <w:tblStyle w:val="TabellemithellemGitternetz1"/>
        <w:tblW w:w="9209" w:type="dxa"/>
        <w:tblLook w:val="04A0" w:firstRow="1" w:lastRow="0" w:firstColumn="1" w:lastColumn="0" w:noHBand="0" w:noVBand="1"/>
      </w:tblPr>
      <w:tblGrid>
        <w:gridCol w:w="9209"/>
      </w:tblGrid>
      <w:tr w:rsidR="000B2B04" w14:paraId="5078A000" w14:textId="77777777" w:rsidTr="00294FFB">
        <w:tc>
          <w:tcPr>
            <w:tcW w:w="9209" w:type="dxa"/>
            <w:tcBorders>
              <w:bottom w:val="single" w:sz="4" w:space="0" w:color="auto"/>
            </w:tcBorders>
          </w:tcPr>
          <w:p w14:paraId="25268D60" w14:textId="77777777" w:rsidR="000B2B04" w:rsidRDefault="000B2B04" w:rsidP="0035360B">
            <w:pPr>
              <w:pStyle w:val="berschrift3"/>
              <w:outlineLvl w:val="2"/>
            </w:pPr>
            <w:r>
              <w:t>Tätigkeiten</w:t>
            </w:r>
          </w:p>
          <w:p w14:paraId="530A62A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035825D8" w14:textId="77777777" w:rsidTr="00294FFB">
        <w:tc>
          <w:tcPr>
            <w:tcW w:w="9209" w:type="dxa"/>
            <w:tcBorders>
              <w:top w:val="single" w:sz="4" w:space="0" w:color="auto"/>
              <w:left w:val="single" w:sz="4" w:space="0" w:color="auto"/>
              <w:bottom w:val="single" w:sz="4" w:space="0" w:color="auto"/>
              <w:right w:val="single" w:sz="4" w:space="0" w:color="auto"/>
            </w:tcBorders>
          </w:tcPr>
          <w:p w14:paraId="2FE0A679" w14:textId="35080F90" w:rsidR="000B2B04" w:rsidRDefault="00812644" w:rsidP="0035360B">
            <w:r>
              <w:t>Heute Morgen habe ich noch die Navigation fertig programmiert. Danach fing ich mit der News Seite an. Diese beanspruchte viel Zeit, denn es ist ein sehr komplexer Code. Zwischendurch habe ich immer noch ein bisschen die Applikation verschönert, indem ich zum Beispiel neue Schriftarten hinzufügte oder die Farben änderte. Jedoch haben wir in der Gruppe beschlossen, dass wir am Donnerstag und Freitag die Formatierung machen werden.</w:t>
            </w:r>
          </w:p>
          <w:p w14:paraId="24FC6FC2" w14:textId="6A4338A3" w:rsidR="00812644" w:rsidRDefault="00812644" w:rsidP="0035360B"/>
        </w:tc>
      </w:tr>
      <w:tr w:rsidR="000B2B04" w14:paraId="79C76DA5" w14:textId="77777777" w:rsidTr="00294FFB">
        <w:tc>
          <w:tcPr>
            <w:tcW w:w="9209" w:type="dxa"/>
            <w:tcBorders>
              <w:top w:val="single" w:sz="4" w:space="0" w:color="auto"/>
            </w:tcBorders>
          </w:tcPr>
          <w:p w14:paraId="67B08411" w14:textId="77777777" w:rsidR="000B2B04" w:rsidRDefault="000B2B04" w:rsidP="0035360B"/>
        </w:tc>
      </w:tr>
      <w:tr w:rsidR="000B2B04" w14:paraId="36CB32E1" w14:textId="77777777" w:rsidTr="0035360B">
        <w:tc>
          <w:tcPr>
            <w:tcW w:w="9209" w:type="dxa"/>
            <w:tcBorders>
              <w:bottom w:val="single" w:sz="4" w:space="0" w:color="auto"/>
            </w:tcBorders>
          </w:tcPr>
          <w:p w14:paraId="72C63B3D" w14:textId="77777777" w:rsidR="000B2B04" w:rsidRDefault="000B2B04" w:rsidP="0035360B">
            <w:pPr>
              <w:pStyle w:val="berschrift3"/>
              <w:outlineLvl w:val="2"/>
            </w:pPr>
            <w:r>
              <w:t>Gelerntes</w:t>
            </w:r>
          </w:p>
          <w:p w14:paraId="39DB8D5E" w14:textId="77777777" w:rsidR="000B2B04" w:rsidRDefault="000B2B04" w:rsidP="0035360B">
            <w:r w:rsidRPr="0061393C">
              <w:t>Welche Themen waren heute neu für dich und was hast du gelernt?</w:t>
            </w:r>
          </w:p>
        </w:tc>
      </w:tr>
      <w:tr w:rsidR="000B2B04" w14:paraId="751E8D35" w14:textId="77777777" w:rsidTr="0035360B">
        <w:tc>
          <w:tcPr>
            <w:tcW w:w="9209" w:type="dxa"/>
            <w:tcBorders>
              <w:top w:val="single" w:sz="4" w:space="0" w:color="auto"/>
              <w:left w:val="single" w:sz="4" w:space="0" w:color="auto"/>
              <w:bottom w:val="single" w:sz="4" w:space="0" w:color="auto"/>
              <w:right w:val="single" w:sz="4" w:space="0" w:color="auto"/>
            </w:tcBorders>
          </w:tcPr>
          <w:p w14:paraId="7D66DE16" w14:textId="11A02A1D" w:rsidR="000B2B04" w:rsidRDefault="004C16E4" w:rsidP="0035360B">
            <w:r>
              <w:t xml:space="preserve">Für mich war heute das Thema </w:t>
            </w:r>
            <w:r w:rsidR="00E334D6">
              <w:t>JSON API</w:t>
            </w:r>
            <w:r>
              <w:t xml:space="preserve"> neu. Ich kannte das vorhin nicht und habe viel dazu gelernt. Ich musste einige Videos darüber schauen und viel im Internet recherchieren. Schlussendlich verstehe ich </w:t>
            </w:r>
            <w:r w:rsidR="00E334D6">
              <w:t>JSON</w:t>
            </w:r>
            <w:r>
              <w:t xml:space="preserve"> noch nicht ganz, aber </w:t>
            </w:r>
            <w:r w:rsidR="001C6719">
              <w:t>im Großen und Ganzen</w:t>
            </w:r>
            <w:r>
              <w:t xml:space="preserve"> schon.</w:t>
            </w:r>
          </w:p>
          <w:p w14:paraId="373B32F4" w14:textId="1C5ED6E5" w:rsidR="00C81621" w:rsidRDefault="00C81621" w:rsidP="0035360B"/>
        </w:tc>
      </w:tr>
    </w:tbl>
    <w:p w14:paraId="301C30E7" w14:textId="77777777" w:rsidR="000B2B04" w:rsidRPr="0061393C" w:rsidRDefault="000B2B04" w:rsidP="000B2B04"/>
    <w:p w14:paraId="448CD121" w14:textId="71DF601C" w:rsidR="000B2B04" w:rsidRDefault="000B2B04" w:rsidP="000B2B04">
      <w:pPr>
        <w:pStyle w:val="berschrift2"/>
      </w:pPr>
      <w:r>
        <w:t>4.</w:t>
      </w:r>
      <w:r w:rsidRPr="008F6D25">
        <w:t xml:space="preserve"> Tag: </w:t>
      </w:r>
      <w:r w:rsidR="00A052CE">
        <w:t>08.07.2021</w:t>
      </w:r>
    </w:p>
    <w:tbl>
      <w:tblPr>
        <w:tblStyle w:val="TabellemithellemGitternetz1"/>
        <w:tblW w:w="9209" w:type="dxa"/>
        <w:tblLook w:val="04A0" w:firstRow="1" w:lastRow="0" w:firstColumn="1" w:lastColumn="0" w:noHBand="0" w:noVBand="1"/>
      </w:tblPr>
      <w:tblGrid>
        <w:gridCol w:w="9209"/>
      </w:tblGrid>
      <w:tr w:rsidR="000B2B04" w14:paraId="7ADCB527" w14:textId="77777777" w:rsidTr="00294FFB">
        <w:tc>
          <w:tcPr>
            <w:tcW w:w="9209" w:type="dxa"/>
            <w:tcBorders>
              <w:bottom w:val="single" w:sz="4" w:space="0" w:color="auto"/>
            </w:tcBorders>
          </w:tcPr>
          <w:p w14:paraId="693FB634" w14:textId="77777777" w:rsidR="000B2B04" w:rsidRDefault="000B2B04" w:rsidP="0035360B">
            <w:pPr>
              <w:pStyle w:val="berschrift3"/>
              <w:outlineLvl w:val="2"/>
            </w:pPr>
            <w:r>
              <w:t>Tätigkeiten</w:t>
            </w:r>
          </w:p>
          <w:p w14:paraId="4C3DD337"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06AAE965" w14:textId="77777777" w:rsidTr="00294FFB">
        <w:tc>
          <w:tcPr>
            <w:tcW w:w="9209" w:type="dxa"/>
            <w:tcBorders>
              <w:top w:val="single" w:sz="4" w:space="0" w:color="auto"/>
              <w:left w:val="single" w:sz="4" w:space="0" w:color="auto"/>
              <w:bottom w:val="single" w:sz="4" w:space="0" w:color="auto"/>
              <w:right w:val="single" w:sz="4" w:space="0" w:color="auto"/>
            </w:tcBorders>
          </w:tcPr>
          <w:p w14:paraId="1D720D57" w14:textId="0CB9FCE6" w:rsidR="000B2B04" w:rsidRDefault="00C81621" w:rsidP="0035360B">
            <w:r>
              <w:t xml:space="preserve">Heute haben wir noch die letzten Feinschliffe gemacht. Das heisst, dass wir die Formatierung gemacht haben und den Code gesäubert haben. Wir haben zum Beispiel unbrauchbaren Code weggelöscht und den Code schön eingerückt. Weiter hatten wir noch das Fachgespräch, wo wir über die komplexe Komponente </w:t>
            </w:r>
            <w:r w:rsidR="001C6719">
              <w:t>JSON</w:t>
            </w:r>
            <w:r>
              <w:t xml:space="preserve"> sprachen. Ich fand wir haben dies sehr gut gemacht. Schlussendlich konnten wir eigentlich alles fertigmachen, sodass wir am Freitag nur noch das Testing durchführen müssen und die Dokumentation fertig schreiben müssen.</w:t>
            </w:r>
          </w:p>
          <w:p w14:paraId="3781B935" w14:textId="747DE974" w:rsidR="0073712A" w:rsidRDefault="0073712A" w:rsidP="0035360B"/>
        </w:tc>
      </w:tr>
      <w:tr w:rsidR="000B2B04" w14:paraId="55BA02D8" w14:textId="77777777" w:rsidTr="00294FFB">
        <w:tc>
          <w:tcPr>
            <w:tcW w:w="9209" w:type="dxa"/>
            <w:tcBorders>
              <w:top w:val="single" w:sz="4" w:space="0" w:color="auto"/>
            </w:tcBorders>
          </w:tcPr>
          <w:p w14:paraId="65C87193" w14:textId="77777777" w:rsidR="000B2B04" w:rsidRDefault="000B2B04" w:rsidP="0035360B"/>
        </w:tc>
      </w:tr>
      <w:tr w:rsidR="000B2B04" w14:paraId="15037A93" w14:textId="77777777" w:rsidTr="0035360B">
        <w:tc>
          <w:tcPr>
            <w:tcW w:w="9209" w:type="dxa"/>
            <w:tcBorders>
              <w:bottom w:val="single" w:sz="4" w:space="0" w:color="auto"/>
            </w:tcBorders>
          </w:tcPr>
          <w:p w14:paraId="5C0C0EA1" w14:textId="77777777" w:rsidR="000B2B04" w:rsidRDefault="000B2B04" w:rsidP="0035360B">
            <w:pPr>
              <w:pStyle w:val="berschrift3"/>
              <w:outlineLvl w:val="2"/>
            </w:pPr>
            <w:r>
              <w:t>Gelerntes</w:t>
            </w:r>
          </w:p>
          <w:p w14:paraId="559A217C" w14:textId="77777777" w:rsidR="000B2B04" w:rsidRDefault="000B2B04" w:rsidP="0035360B">
            <w:r w:rsidRPr="0061393C">
              <w:t>Welche Themen waren heute neu für dich und was hast du gelernt?</w:t>
            </w:r>
          </w:p>
        </w:tc>
      </w:tr>
      <w:tr w:rsidR="000B2B04" w14:paraId="6978D11F" w14:textId="77777777" w:rsidTr="0035360B">
        <w:tc>
          <w:tcPr>
            <w:tcW w:w="9209" w:type="dxa"/>
            <w:tcBorders>
              <w:top w:val="single" w:sz="4" w:space="0" w:color="auto"/>
              <w:left w:val="single" w:sz="4" w:space="0" w:color="auto"/>
              <w:bottom w:val="single" w:sz="4" w:space="0" w:color="auto"/>
              <w:right w:val="single" w:sz="4" w:space="0" w:color="auto"/>
            </w:tcBorders>
          </w:tcPr>
          <w:p w14:paraId="3A56C3D3" w14:textId="6C8FE406" w:rsidR="004640E7" w:rsidRDefault="00C81621" w:rsidP="0035360B">
            <w:r>
              <w:t xml:space="preserve">Da wir heute eigentlich nichts neues angeschaut haben, konnte ich auch nicht mehr so viel neues dazu lernen. Beim Fachgespräch lernte ich noch ein bisschen </w:t>
            </w:r>
            <w:r w:rsidR="001C6719">
              <w:t>JSON</w:t>
            </w:r>
            <w:r>
              <w:t xml:space="preserve"> besser kennen und ich weiss jetzt besser, worauf es bei Klassennamen, Methodennamen und Variablennamen drauf an kommt, </w:t>
            </w:r>
            <w:r w:rsidR="009E177A">
              <w:t>das</w:t>
            </w:r>
            <w:r>
              <w:t xml:space="preserve"> heisst, </w:t>
            </w:r>
            <w:r w:rsidR="00BF2CB5">
              <w:t>das</w:t>
            </w:r>
            <w:r w:rsidR="009E177A">
              <w:t>s</w:t>
            </w:r>
            <w:r w:rsidR="00BF2CB5">
              <w:t xml:space="preserve"> </w:t>
            </w:r>
            <w:r>
              <w:t xml:space="preserve">Klassennamen immer gross </w:t>
            </w:r>
            <w:r w:rsidR="00BF2CB5">
              <w:t>ge</w:t>
            </w:r>
            <w:r>
              <w:t>schr</w:t>
            </w:r>
            <w:r w:rsidR="00BF2CB5">
              <w:t>ie</w:t>
            </w:r>
            <w:r>
              <w:t xml:space="preserve">ben </w:t>
            </w:r>
            <w:r w:rsidR="00BF2CB5">
              <w:t xml:space="preserve">werden müssen </w:t>
            </w:r>
            <w:r>
              <w:t>usw.</w:t>
            </w:r>
          </w:p>
          <w:p w14:paraId="2DA336C4" w14:textId="77777777" w:rsidR="000B2B04" w:rsidRDefault="000B2B04" w:rsidP="0035360B"/>
        </w:tc>
      </w:tr>
    </w:tbl>
    <w:p w14:paraId="7CF2D625" w14:textId="77777777" w:rsidR="004640E7" w:rsidRDefault="004640E7">
      <w:pPr>
        <w:rPr>
          <w:rFonts w:asciiTheme="majorHAnsi" w:eastAsiaTheme="majorEastAsia" w:hAnsiTheme="majorHAnsi" w:cstheme="majorBidi"/>
          <w:color w:val="606060" w:themeColor="text1" w:themeTint="BF"/>
          <w:sz w:val="28"/>
          <w:szCs w:val="28"/>
        </w:rPr>
      </w:pPr>
      <w:r>
        <w:br w:type="page"/>
      </w:r>
    </w:p>
    <w:p w14:paraId="0B0E46CD" w14:textId="1C8B8420" w:rsidR="000B2B04" w:rsidRDefault="000B2B04" w:rsidP="000B2B04">
      <w:pPr>
        <w:pStyle w:val="berschrift2"/>
      </w:pPr>
      <w:r>
        <w:lastRenderedPageBreak/>
        <w:t>5.</w:t>
      </w:r>
      <w:r w:rsidRPr="008F6D25">
        <w:t xml:space="preserve"> Tag: </w:t>
      </w:r>
      <w:r w:rsidR="00A052CE">
        <w:t>09.07.2021</w:t>
      </w:r>
    </w:p>
    <w:tbl>
      <w:tblPr>
        <w:tblStyle w:val="TabellemithellemGitternetz1"/>
        <w:tblW w:w="9209" w:type="dxa"/>
        <w:tblLook w:val="04A0" w:firstRow="1" w:lastRow="0" w:firstColumn="1" w:lastColumn="0" w:noHBand="0" w:noVBand="1"/>
      </w:tblPr>
      <w:tblGrid>
        <w:gridCol w:w="9209"/>
      </w:tblGrid>
      <w:tr w:rsidR="000B2B04" w14:paraId="16EF1603" w14:textId="77777777" w:rsidTr="00294FFB">
        <w:tc>
          <w:tcPr>
            <w:tcW w:w="9209" w:type="dxa"/>
            <w:tcBorders>
              <w:bottom w:val="single" w:sz="4" w:space="0" w:color="auto"/>
            </w:tcBorders>
          </w:tcPr>
          <w:p w14:paraId="3DBED59A" w14:textId="77777777" w:rsidR="000B2B04" w:rsidRDefault="000B2B04" w:rsidP="0035360B">
            <w:pPr>
              <w:pStyle w:val="berschrift3"/>
              <w:outlineLvl w:val="2"/>
            </w:pPr>
            <w:r>
              <w:t>Tätigkeiten</w:t>
            </w:r>
          </w:p>
          <w:p w14:paraId="5D155873"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7B3C8C1F" w14:textId="77777777" w:rsidTr="00294FFB">
        <w:tc>
          <w:tcPr>
            <w:tcW w:w="9209" w:type="dxa"/>
            <w:tcBorders>
              <w:top w:val="single" w:sz="4" w:space="0" w:color="auto"/>
              <w:left w:val="single" w:sz="4" w:space="0" w:color="auto"/>
              <w:bottom w:val="single" w:sz="4" w:space="0" w:color="auto"/>
              <w:right w:val="single" w:sz="4" w:space="0" w:color="auto"/>
            </w:tcBorders>
          </w:tcPr>
          <w:p w14:paraId="1D8438A6" w14:textId="77777777" w:rsidR="000B2B04" w:rsidRDefault="00BA32C1" w:rsidP="0035360B">
            <w:r>
              <w:t xml:space="preserve">Heute haben wir mit der Dokumentation angefangen. </w:t>
            </w:r>
            <w:r w:rsidR="00BD1A6F">
              <w:t>Dazu haben wir das Testing gemacht. Dies funktionierte weniger gut. Wir konnten weder UI-Tests (Espresso) noch Unit-Tests durchführen. Irgendetwas funktionierte nicht und unsere Lehrkraft konnte uns leider auch nicht mehr weiterhelfen. Für die Tests beanspruchten wir den ganzen Morgen.</w:t>
            </w:r>
          </w:p>
          <w:p w14:paraId="7BB21E2D" w14:textId="3CEAF9F6" w:rsidR="0073712A" w:rsidRDefault="0073712A" w:rsidP="0035360B"/>
        </w:tc>
      </w:tr>
      <w:tr w:rsidR="000B2B04" w14:paraId="7678E02B" w14:textId="77777777" w:rsidTr="00294FFB">
        <w:tc>
          <w:tcPr>
            <w:tcW w:w="9209" w:type="dxa"/>
            <w:tcBorders>
              <w:top w:val="single" w:sz="4" w:space="0" w:color="auto"/>
            </w:tcBorders>
          </w:tcPr>
          <w:p w14:paraId="5CD87121" w14:textId="77777777" w:rsidR="000B2B04" w:rsidRDefault="000B2B04" w:rsidP="0035360B"/>
        </w:tc>
      </w:tr>
      <w:tr w:rsidR="000B2B04" w14:paraId="79E1CB9C" w14:textId="77777777" w:rsidTr="0035360B">
        <w:tc>
          <w:tcPr>
            <w:tcW w:w="9209" w:type="dxa"/>
            <w:tcBorders>
              <w:bottom w:val="single" w:sz="4" w:space="0" w:color="auto"/>
            </w:tcBorders>
          </w:tcPr>
          <w:p w14:paraId="163CC204" w14:textId="77777777" w:rsidR="000B2B04" w:rsidRDefault="000B2B04" w:rsidP="0035360B">
            <w:pPr>
              <w:pStyle w:val="berschrift3"/>
              <w:outlineLvl w:val="2"/>
            </w:pPr>
            <w:r>
              <w:t>Gelerntes</w:t>
            </w:r>
          </w:p>
          <w:p w14:paraId="33EBD89D" w14:textId="77777777" w:rsidR="000B2B04" w:rsidRDefault="000B2B04" w:rsidP="0035360B">
            <w:r w:rsidRPr="0061393C">
              <w:t>Welche Themen waren heute neu für dich und was hast du gelernt?</w:t>
            </w:r>
          </w:p>
        </w:tc>
      </w:tr>
      <w:tr w:rsidR="000B2B04" w14:paraId="3DF3CB4C" w14:textId="77777777" w:rsidTr="0035360B">
        <w:tc>
          <w:tcPr>
            <w:tcW w:w="9209" w:type="dxa"/>
            <w:tcBorders>
              <w:top w:val="single" w:sz="4" w:space="0" w:color="auto"/>
              <w:left w:val="single" w:sz="4" w:space="0" w:color="auto"/>
              <w:bottom w:val="single" w:sz="4" w:space="0" w:color="auto"/>
              <w:right w:val="single" w:sz="4" w:space="0" w:color="auto"/>
            </w:tcBorders>
          </w:tcPr>
          <w:p w14:paraId="4B8E4A24" w14:textId="171CE430" w:rsidR="004640E7" w:rsidRDefault="00BD1A6F" w:rsidP="0035360B">
            <w:r>
              <w:t>Für mich war heute nichts speziell neu. Das Testing hatten wir schon in der gibb.</w:t>
            </w:r>
          </w:p>
          <w:p w14:paraId="2CBF3227" w14:textId="77777777" w:rsidR="000B2B04" w:rsidRDefault="000B2B04" w:rsidP="0035360B"/>
        </w:tc>
      </w:tr>
    </w:tbl>
    <w:p w14:paraId="4CCB073D" w14:textId="77777777" w:rsidR="000B2B04" w:rsidRPr="0061393C" w:rsidRDefault="000B2B04" w:rsidP="0061393C"/>
    <w:p w14:paraId="23E186D4" w14:textId="77777777" w:rsidR="009A1B2C" w:rsidRDefault="009A1B2C" w:rsidP="0061393C">
      <w:pPr>
        <w:pStyle w:val="berschrift2"/>
      </w:pPr>
      <w:r>
        <w:t xml:space="preserve">Reflexion </w:t>
      </w:r>
      <w:r w:rsidR="0061393C">
        <w:t>- Handlungskompetenzen</w:t>
      </w:r>
    </w:p>
    <w:p w14:paraId="1DFE3A6D" w14:textId="77777777" w:rsidR="009A1B2C" w:rsidRDefault="00F8653F" w:rsidP="009A1B2C">
      <w:r>
        <w:t>Die Fragen sind</w:t>
      </w:r>
      <w:r w:rsidR="0061393C">
        <w:t xml:space="preserve"> in Be</w:t>
      </w:r>
      <w:r>
        <w:t>zug auf die Modulidentifikation zu beantworten.</w:t>
      </w:r>
    </w:p>
    <w:p w14:paraId="3D141F0C" w14:textId="77777777" w:rsidR="0061393C" w:rsidRDefault="0061393C" w:rsidP="0061393C">
      <w:pPr>
        <w:pStyle w:val="Listenabsatz"/>
        <w:numPr>
          <w:ilvl w:val="0"/>
          <w:numId w:val="13"/>
        </w:numPr>
        <w:spacing w:after="160" w:line="259" w:lineRule="auto"/>
      </w:pPr>
      <w:r>
        <w:t>Was habe ich gelernt?</w:t>
      </w:r>
    </w:p>
    <w:p w14:paraId="47F7D2B8" w14:textId="77777777" w:rsidR="0061393C" w:rsidRDefault="0061393C" w:rsidP="0061393C">
      <w:pPr>
        <w:pStyle w:val="Listenabsatz"/>
        <w:numPr>
          <w:ilvl w:val="0"/>
          <w:numId w:val="13"/>
        </w:numPr>
        <w:spacing w:after="160" w:line="259" w:lineRule="auto"/>
      </w:pPr>
      <w:r>
        <w:t>Welche Situati</w:t>
      </w:r>
      <w:r w:rsidR="002D35BE">
        <w:t>onen/Aufgaben kann ich mit dem G</w:t>
      </w:r>
      <w:r>
        <w:t>elernten meiste</w:t>
      </w:r>
      <w:r w:rsidR="002D35BE">
        <w:t>r</w:t>
      </w:r>
      <w:r>
        <w:t>n?</w:t>
      </w:r>
    </w:p>
    <w:p w14:paraId="095BC200" w14:textId="77777777" w:rsidR="0061393C" w:rsidRDefault="0061393C" w:rsidP="0061393C">
      <w:pPr>
        <w:pStyle w:val="Listenabsatz"/>
        <w:numPr>
          <w:ilvl w:val="0"/>
          <w:numId w:val="13"/>
        </w:numPr>
        <w:spacing w:after="160" w:line="259" w:lineRule="auto"/>
      </w:pPr>
      <w:r>
        <w:t>Wo fühle ich mich sicher, was kann ich gut?</w:t>
      </w:r>
    </w:p>
    <w:p w14:paraId="202E35B8" w14:textId="77777777" w:rsidR="0061393C" w:rsidRDefault="0061393C" w:rsidP="0061393C">
      <w:pPr>
        <w:pStyle w:val="Listenabsatz"/>
        <w:numPr>
          <w:ilvl w:val="0"/>
          <w:numId w:val="13"/>
        </w:numPr>
        <w:spacing w:after="160" w:line="259" w:lineRule="auto"/>
      </w:pPr>
      <w:r>
        <w:t>Wo fühle ich mich unsicher, was kann ich nicht so gut?</w:t>
      </w:r>
    </w:p>
    <w:p w14:paraId="27CFA4C5" w14:textId="77777777" w:rsidR="0061393C" w:rsidRDefault="0061393C" w:rsidP="0061393C">
      <w:pPr>
        <w:pStyle w:val="Listenabsatz"/>
        <w:numPr>
          <w:ilvl w:val="0"/>
          <w:numId w:val="13"/>
        </w:numPr>
        <w:spacing w:after="160" w:line="259" w:lineRule="auto"/>
      </w:pPr>
      <w:r>
        <w:t>Wo liegen besondere Stolpersteine verborgen?</w:t>
      </w:r>
    </w:p>
    <w:p w14:paraId="63F0D3A2" w14:textId="77777777" w:rsidR="0061393C" w:rsidRDefault="0061393C" w:rsidP="0061393C">
      <w:pPr>
        <w:pStyle w:val="Listenabsatz"/>
        <w:numPr>
          <w:ilvl w:val="0"/>
          <w:numId w:val="13"/>
        </w:numPr>
        <w:spacing w:after="160" w:line="259" w:lineRule="auto"/>
      </w:pPr>
      <w:r>
        <w:t xml:space="preserve">Was sind </w:t>
      </w:r>
      <w:r w:rsidR="002D35BE">
        <w:t xml:space="preserve">die </w:t>
      </w:r>
      <w:r>
        <w:t>Folgen bei Fehlern und Ungenauigkeiten?</w:t>
      </w:r>
    </w:p>
    <w:tbl>
      <w:tblPr>
        <w:tblStyle w:val="Tabellenraster"/>
        <w:tblW w:w="0" w:type="auto"/>
        <w:tblLook w:val="04A0" w:firstRow="1" w:lastRow="0" w:firstColumn="1" w:lastColumn="0" w:noHBand="0" w:noVBand="1"/>
      </w:tblPr>
      <w:tblGrid>
        <w:gridCol w:w="9060"/>
      </w:tblGrid>
      <w:tr w:rsidR="000B2B04" w14:paraId="023A4DD7" w14:textId="77777777" w:rsidTr="000B2B04">
        <w:tc>
          <w:tcPr>
            <w:tcW w:w="9062" w:type="dxa"/>
            <w:tcBorders>
              <w:top w:val="single" w:sz="4" w:space="0" w:color="auto"/>
              <w:left w:val="single" w:sz="4" w:space="0" w:color="auto"/>
              <w:bottom w:val="single" w:sz="4" w:space="0" w:color="auto"/>
              <w:right w:val="single" w:sz="4" w:space="0" w:color="auto"/>
            </w:tcBorders>
          </w:tcPr>
          <w:p w14:paraId="399C5162" w14:textId="77777777" w:rsidR="000B2B04" w:rsidRDefault="00BD1A6F" w:rsidP="000B2B04">
            <w:pPr>
              <w:spacing w:after="160" w:line="259" w:lineRule="auto"/>
            </w:pPr>
            <w:r>
              <w:t>Ich habe gelernt, wie man eine API in die Applikation einbindet. Dies hatte ich zuvor noch nie gemacht und es war eine gute Erfahrung. Mit dem gelernten könnte ich eine neue Android Applikation schreiben, was vielleicht auch der Fall sein wird, weil es mir viel Spass bereitete. Sicher fühle ich mich bei dem Design, weil es nicht allzu komplex ist. Eher unsicher fühle ich mich beim Testing, weil es heute nicht funktionierte und es sehr kompliziert war. Sonst sehe ich eigentlich keine Stolpersteine. Wenn ungenau gearbeitet wird, funktioniert schlussendlich die Applikation nicht. Darum arbeitete ich immer konzentriert, sodass ich eine gute App erhalte.</w:t>
            </w:r>
          </w:p>
          <w:p w14:paraId="52B844F5" w14:textId="293A38A8" w:rsidR="0073712A" w:rsidRDefault="0073712A" w:rsidP="000B2B04">
            <w:pPr>
              <w:spacing w:after="160" w:line="259" w:lineRule="auto"/>
            </w:pPr>
          </w:p>
        </w:tc>
      </w:tr>
    </w:tbl>
    <w:p w14:paraId="6091B559" w14:textId="77777777" w:rsidR="00607D82" w:rsidRDefault="00607D82">
      <w:pPr>
        <w:spacing w:after="120" w:line="264" w:lineRule="auto"/>
        <w:rPr>
          <w:rFonts w:asciiTheme="majorHAnsi" w:eastAsiaTheme="majorEastAsia" w:hAnsiTheme="majorHAnsi" w:cstheme="majorBidi"/>
          <w:color w:val="606060" w:themeColor="text1" w:themeTint="BF"/>
          <w:sz w:val="28"/>
          <w:szCs w:val="28"/>
        </w:rPr>
      </w:pPr>
      <w:r>
        <w:br w:type="page"/>
      </w:r>
    </w:p>
    <w:p w14:paraId="50E70327" w14:textId="77777777" w:rsidR="0061393C" w:rsidRDefault="0061393C" w:rsidP="0061393C">
      <w:pPr>
        <w:pStyle w:val="berschrift2"/>
      </w:pPr>
      <w:r>
        <w:lastRenderedPageBreak/>
        <w:t>Reflexion – Praxisbezug</w:t>
      </w:r>
    </w:p>
    <w:p w14:paraId="4970D79E" w14:textId="77777777" w:rsidR="0061393C" w:rsidRDefault="0061393C" w:rsidP="0061393C">
      <w:pPr>
        <w:pStyle w:val="Listenabsatz"/>
        <w:numPr>
          <w:ilvl w:val="0"/>
          <w:numId w:val="13"/>
        </w:numPr>
        <w:spacing w:after="160" w:line="259" w:lineRule="auto"/>
      </w:pPr>
      <w:r>
        <w:t xml:space="preserve">Wo kann ich das </w:t>
      </w:r>
      <w:r w:rsidR="002D35BE">
        <w:t>G</w:t>
      </w:r>
      <w:r>
        <w:t>elernte in meinem Betrieb umsetzen?</w:t>
      </w:r>
    </w:p>
    <w:p w14:paraId="090CAA2F" w14:textId="77777777" w:rsidR="0061393C" w:rsidRDefault="0061393C" w:rsidP="0061393C">
      <w:pPr>
        <w:pStyle w:val="Listenabsatz"/>
        <w:numPr>
          <w:ilvl w:val="0"/>
          <w:numId w:val="13"/>
        </w:numPr>
        <w:spacing w:after="160" w:line="259" w:lineRule="auto"/>
      </w:pPr>
      <w:r>
        <w:t xml:space="preserve">Wo liegen Unterschiede </w:t>
      </w:r>
      <w:r w:rsidR="000A702F">
        <w:t>vom</w:t>
      </w:r>
      <w:r>
        <w:t xml:space="preserve"> Gelernten </w:t>
      </w:r>
      <w:r w:rsidR="000A702F">
        <w:t xml:space="preserve">im </w:t>
      </w:r>
      <w:r>
        <w:t xml:space="preserve">üK </w:t>
      </w:r>
      <w:r w:rsidR="000A702F">
        <w:t>zur</w:t>
      </w:r>
      <w:r>
        <w:t xml:space="preserve"> Umsetzung </w:t>
      </w:r>
      <w:r w:rsidR="000A702F">
        <w:t xml:space="preserve">im </w:t>
      </w:r>
      <w:r>
        <w:t>Betrieb?</w:t>
      </w:r>
    </w:p>
    <w:tbl>
      <w:tblPr>
        <w:tblStyle w:val="Tabellenraster"/>
        <w:tblW w:w="0" w:type="auto"/>
        <w:tblLook w:val="04A0" w:firstRow="1" w:lastRow="0" w:firstColumn="1" w:lastColumn="0" w:noHBand="0" w:noVBand="1"/>
      </w:tblPr>
      <w:tblGrid>
        <w:gridCol w:w="9060"/>
      </w:tblGrid>
      <w:tr w:rsidR="000B2B04" w14:paraId="3B4F7761" w14:textId="77777777" w:rsidTr="000B2B04">
        <w:tc>
          <w:tcPr>
            <w:tcW w:w="9062" w:type="dxa"/>
          </w:tcPr>
          <w:p w14:paraId="4D082903" w14:textId="2C570E0E" w:rsidR="000B2B04" w:rsidRDefault="00670954" w:rsidP="000B2B04">
            <w:pPr>
              <w:spacing w:after="160" w:line="259" w:lineRule="auto"/>
            </w:pPr>
            <w:r>
              <w:t>Weil ich in keinem Betrieb arbeite wird es schwierig das Gelernte in einem Betrieb umzusetzen. Jedoch kann ich das Gelernte in der gibb umsetzen, wenn wir mal eine Android Applikation programmieren. Die Unterschiede vom Gelernten im üK zur Umsetzung im Betrieb liegen in der Zeit. Das heisst, wir haben in der gibb viel mehr Zeit, ein solches Projekt zu realisieren.</w:t>
            </w:r>
          </w:p>
          <w:p w14:paraId="2DFF6EEE" w14:textId="04E129AB" w:rsidR="00670954" w:rsidRDefault="00670954" w:rsidP="000B2B04">
            <w:pPr>
              <w:spacing w:after="160" w:line="259" w:lineRule="auto"/>
            </w:pPr>
          </w:p>
        </w:tc>
      </w:tr>
    </w:tbl>
    <w:p w14:paraId="72A392AF" w14:textId="77777777" w:rsidR="000B2B04" w:rsidRDefault="000B2B04" w:rsidP="000B2B04">
      <w:pPr>
        <w:spacing w:after="160" w:line="259" w:lineRule="auto"/>
      </w:pPr>
    </w:p>
    <w:sectPr w:rsidR="000B2B04" w:rsidSect="00607D82">
      <w:headerReference w:type="default" r:id="rId8"/>
      <w:footerReference w:type="default" r:id="rId9"/>
      <w:headerReference w:type="first" r:id="rId10"/>
      <w:pgSz w:w="11906" w:h="16838" w:code="9"/>
      <w:pgMar w:top="2693" w:right="1418" w:bottom="1843" w:left="1418" w:header="703"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997EA" w14:textId="77777777" w:rsidR="0001738C" w:rsidRDefault="0001738C" w:rsidP="00D80DC6">
      <w:r>
        <w:separator/>
      </w:r>
    </w:p>
  </w:endnote>
  <w:endnote w:type="continuationSeparator" w:id="0">
    <w:p w14:paraId="2DE8A243" w14:textId="77777777" w:rsidR="0001738C" w:rsidRDefault="0001738C" w:rsidP="00D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D1B8" w14:textId="77777777" w:rsidR="000702AD" w:rsidRPr="00607D82" w:rsidRDefault="000702AD" w:rsidP="000702AD">
    <w:pPr>
      <w:jc w:val="right"/>
      <w:rPr>
        <w:rFonts w:cs="Calibri"/>
        <w:sz w:val="16"/>
        <w:szCs w:val="16"/>
      </w:rPr>
    </w:pPr>
    <w:r w:rsidRPr="00607D82">
      <w:rPr>
        <w:rFonts w:cs="Calibri"/>
        <w:sz w:val="16"/>
        <w:szCs w:val="16"/>
      </w:rPr>
      <w:t>ICT-Berufsbildung Bern, Kurssekretariat</w:t>
    </w:r>
  </w:p>
  <w:p w14:paraId="10833918" w14:textId="77777777" w:rsidR="000702AD" w:rsidRPr="00607D82" w:rsidRDefault="000702AD" w:rsidP="000702AD">
    <w:pPr>
      <w:jc w:val="right"/>
      <w:rPr>
        <w:rFonts w:cs="Calibri"/>
        <w:sz w:val="16"/>
        <w:szCs w:val="16"/>
      </w:rPr>
    </w:pPr>
    <w:r w:rsidRPr="00607D82">
      <w:rPr>
        <w:rFonts w:cs="Calibri"/>
        <w:sz w:val="16"/>
        <w:szCs w:val="16"/>
      </w:rPr>
      <w:t>c/o ICT Berufsbildungscenter AG</w:t>
    </w:r>
  </w:p>
  <w:p w14:paraId="1531F881" w14:textId="77777777" w:rsidR="000702AD" w:rsidRPr="00607D82" w:rsidRDefault="000702AD" w:rsidP="000702AD">
    <w:pPr>
      <w:jc w:val="right"/>
      <w:rPr>
        <w:rFonts w:cs="Calibri"/>
        <w:sz w:val="16"/>
        <w:szCs w:val="16"/>
      </w:rPr>
    </w:pPr>
    <w:r w:rsidRPr="00607D82">
      <w:rPr>
        <w:rFonts w:cs="Calibri"/>
        <w:sz w:val="16"/>
        <w:szCs w:val="16"/>
      </w:rPr>
      <w:t>Bahnhöheweg 70, CH-3018 Bern</w:t>
    </w:r>
  </w:p>
  <w:p w14:paraId="39173BD7" w14:textId="77777777" w:rsidR="000702AD" w:rsidRPr="00607D82" w:rsidRDefault="000702AD" w:rsidP="000702AD">
    <w:pPr>
      <w:jc w:val="right"/>
      <w:rPr>
        <w:rFonts w:cs="Calibri"/>
        <w:sz w:val="16"/>
        <w:szCs w:val="16"/>
      </w:rPr>
    </w:pPr>
    <w:r w:rsidRPr="00607D82">
      <w:rPr>
        <w:rFonts w:cs="Calibri"/>
        <w:sz w:val="16"/>
        <w:szCs w:val="16"/>
      </w:rPr>
      <w:t>Telefon +41 31 998 99 80</w:t>
    </w:r>
  </w:p>
  <w:p w14:paraId="4B5F6BD0" w14:textId="77777777" w:rsidR="000702AD" w:rsidRPr="00607D82" w:rsidRDefault="000702AD" w:rsidP="000702AD">
    <w:pPr>
      <w:jc w:val="right"/>
      <w:rPr>
        <w:rFonts w:cs="Calibri"/>
        <w:sz w:val="16"/>
        <w:szCs w:val="16"/>
      </w:rPr>
    </w:pPr>
    <w:r w:rsidRPr="00607D82">
      <w:rPr>
        <w:rFonts w:cs="Calibri"/>
        <w:sz w:val="16"/>
        <w:szCs w:val="16"/>
      </w:rPr>
      <w:t>uek@ict-berufsbildung</w:t>
    </w:r>
    <w:r w:rsidR="00C336B2">
      <w:rPr>
        <w:rFonts w:cs="Calibri"/>
        <w:sz w:val="16"/>
        <w:szCs w:val="16"/>
      </w:rPr>
      <w:t>-bern</w:t>
    </w:r>
    <w:r w:rsidRPr="00607D82">
      <w:rPr>
        <w:rFonts w:cs="Calibri"/>
        <w:sz w:val="16"/>
        <w:szCs w:val="16"/>
      </w:rPr>
      <w:t>.ch</w:t>
    </w:r>
  </w:p>
  <w:p w14:paraId="26B7FA0F" w14:textId="77777777" w:rsidR="00CC0608" w:rsidRPr="00607D82" w:rsidRDefault="000702AD" w:rsidP="00062CE8">
    <w:pPr>
      <w:jc w:val="right"/>
      <w:rPr>
        <w:rFonts w:cs="Calibri"/>
        <w:sz w:val="16"/>
        <w:szCs w:val="16"/>
      </w:rPr>
    </w:pPr>
    <w:r w:rsidRPr="00607D82">
      <w:rPr>
        <w:rFonts w:cs="Calibri"/>
        <w:sz w:val="16"/>
        <w:szCs w:val="16"/>
      </w:rPr>
      <w:t>www.ict-berufsbildung</w:t>
    </w:r>
    <w:r w:rsidR="00C336B2">
      <w:rPr>
        <w:rFonts w:cs="Calibri"/>
        <w:sz w:val="16"/>
        <w:szCs w:val="16"/>
      </w:rPr>
      <w:t>-bern</w:t>
    </w:r>
    <w:r w:rsidRPr="00607D82">
      <w:rPr>
        <w:rFonts w:cs="Calibri"/>
        <w:sz w:val="16"/>
        <w:szCs w:val="16"/>
      </w:rPr>
      <w:t>.ch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F965D" w14:textId="77777777" w:rsidR="0001738C" w:rsidRDefault="0001738C" w:rsidP="00D80DC6">
      <w:r>
        <w:separator/>
      </w:r>
    </w:p>
  </w:footnote>
  <w:footnote w:type="continuationSeparator" w:id="0">
    <w:p w14:paraId="688A45DF" w14:textId="77777777" w:rsidR="0001738C" w:rsidRDefault="0001738C" w:rsidP="00D8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4DBD6" w14:textId="77777777" w:rsidR="00581578" w:rsidRPr="00E2207B" w:rsidRDefault="00581578" w:rsidP="00581578">
    <w:pPr>
      <w:jc w:val="right"/>
    </w:pPr>
    <w:r w:rsidRPr="00F8653F">
      <w:rPr>
        <w:noProof/>
        <w:lang w:eastAsia="de-CH"/>
      </w:rPr>
      <w:drawing>
        <wp:inline distT="0" distB="0" distL="0" distR="0" wp14:anchorId="3E56681A" wp14:editId="13E4935A">
          <wp:extent cx="1046521" cy="972000"/>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7725" w14:textId="77777777" w:rsidR="00A06119" w:rsidRDefault="00A06119">
    <w:pPr>
      <w:pStyle w:val="Kopfzeile"/>
    </w:pPr>
    <w:r>
      <w:rPr>
        <w:noProof/>
        <w:lang w:eastAsia="de-CH"/>
      </w:rPr>
      <w:drawing>
        <wp:inline distT="0" distB="0" distL="0" distR="0" wp14:anchorId="42F5985F" wp14:editId="62E34296">
          <wp:extent cx="1046521" cy="9720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D2A8C"/>
    <w:multiLevelType w:val="hybridMultilevel"/>
    <w:tmpl w:val="0FDCA8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477E53"/>
    <w:multiLevelType w:val="hybridMultilevel"/>
    <w:tmpl w:val="D3306A44"/>
    <w:lvl w:ilvl="0" w:tplc="6192AD1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A441B5"/>
    <w:multiLevelType w:val="hybridMultilevel"/>
    <w:tmpl w:val="EDA80864"/>
    <w:lvl w:ilvl="0" w:tplc="0584E530">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DD1351"/>
    <w:multiLevelType w:val="hybridMultilevel"/>
    <w:tmpl w:val="1EC02E3A"/>
    <w:lvl w:ilvl="0" w:tplc="CC0C7C32">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4E4448"/>
    <w:multiLevelType w:val="hybridMultilevel"/>
    <w:tmpl w:val="90D82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B33A2"/>
    <w:multiLevelType w:val="hybridMultilevel"/>
    <w:tmpl w:val="2996EB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06E353A"/>
    <w:multiLevelType w:val="hybridMultilevel"/>
    <w:tmpl w:val="71E847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D24D21"/>
    <w:multiLevelType w:val="hybridMultilevel"/>
    <w:tmpl w:val="328215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1E600F"/>
    <w:multiLevelType w:val="hybridMultilevel"/>
    <w:tmpl w:val="C136BC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7211BB"/>
    <w:multiLevelType w:val="hybridMultilevel"/>
    <w:tmpl w:val="A6FCC35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5B2E77"/>
    <w:multiLevelType w:val="hybridMultilevel"/>
    <w:tmpl w:val="80A4B8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7E041A"/>
    <w:multiLevelType w:val="hybridMultilevel"/>
    <w:tmpl w:val="F9E0A60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17C4"/>
    <w:multiLevelType w:val="hybridMultilevel"/>
    <w:tmpl w:val="BBECDA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1"/>
  </w:num>
  <w:num w:numId="6">
    <w:abstractNumId w:val="2"/>
  </w:num>
  <w:num w:numId="7">
    <w:abstractNumId w:val="12"/>
  </w:num>
  <w:num w:numId="8">
    <w:abstractNumId w:val="1"/>
  </w:num>
  <w:num w:numId="9">
    <w:abstractNumId w:val="7"/>
  </w:num>
  <w:num w:numId="10">
    <w:abstractNumId w:val="4"/>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8E"/>
    <w:rsid w:val="00006FA8"/>
    <w:rsid w:val="0001738C"/>
    <w:rsid w:val="00062CE8"/>
    <w:rsid w:val="000702AD"/>
    <w:rsid w:val="00081D48"/>
    <w:rsid w:val="000A702F"/>
    <w:rsid w:val="000B2B04"/>
    <w:rsid w:val="000D23CC"/>
    <w:rsid w:val="000D63EF"/>
    <w:rsid w:val="000E2121"/>
    <w:rsid w:val="00103715"/>
    <w:rsid w:val="00117F87"/>
    <w:rsid w:val="0012138C"/>
    <w:rsid w:val="001756C4"/>
    <w:rsid w:val="001C4333"/>
    <w:rsid w:val="001C6719"/>
    <w:rsid w:val="00262A04"/>
    <w:rsid w:val="00294FFB"/>
    <w:rsid w:val="002A5353"/>
    <w:rsid w:val="002D35BE"/>
    <w:rsid w:val="00325CAF"/>
    <w:rsid w:val="003D3D4F"/>
    <w:rsid w:val="004358E8"/>
    <w:rsid w:val="004640E7"/>
    <w:rsid w:val="004A6338"/>
    <w:rsid w:val="004C16E4"/>
    <w:rsid w:val="004C50FC"/>
    <w:rsid w:val="00541398"/>
    <w:rsid w:val="005463B3"/>
    <w:rsid w:val="00581578"/>
    <w:rsid w:val="005847DF"/>
    <w:rsid w:val="005B521D"/>
    <w:rsid w:val="005E35EB"/>
    <w:rsid w:val="005F1BAF"/>
    <w:rsid w:val="00607D82"/>
    <w:rsid w:val="0061393C"/>
    <w:rsid w:val="00641F4A"/>
    <w:rsid w:val="00670954"/>
    <w:rsid w:val="00685218"/>
    <w:rsid w:val="0073047D"/>
    <w:rsid w:val="0073712A"/>
    <w:rsid w:val="007426E7"/>
    <w:rsid w:val="00783FA5"/>
    <w:rsid w:val="00801C92"/>
    <w:rsid w:val="00812644"/>
    <w:rsid w:val="00841C78"/>
    <w:rsid w:val="00887BB3"/>
    <w:rsid w:val="00906A8C"/>
    <w:rsid w:val="00940651"/>
    <w:rsid w:val="009A1B2C"/>
    <w:rsid w:val="009A2FD7"/>
    <w:rsid w:val="009E177A"/>
    <w:rsid w:val="00A04B3B"/>
    <w:rsid w:val="00A052CE"/>
    <w:rsid w:val="00A06119"/>
    <w:rsid w:val="00A25148"/>
    <w:rsid w:val="00A3394E"/>
    <w:rsid w:val="00A50494"/>
    <w:rsid w:val="00B11B4B"/>
    <w:rsid w:val="00B31A2C"/>
    <w:rsid w:val="00B37FBC"/>
    <w:rsid w:val="00B4258E"/>
    <w:rsid w:val="00BA32C1"/>
    <w:rsid w:val="00BB0EE1"/>
    <w:rsid w:val="00BC4CD0"/>
    <w:rsid w:val="00BD1A6F"/>
    <w:rsid w:val="00BF2CB5"/>
    <w:rsid w:val="00C336B2"/>
    <w:rsid w:val="00C4060F"/>
    <w:rsid w:val="00C66630"/>
    <w:rsid w:val="00C81621"/>
    <w:rsid w:val="00C94538"/>
    <w:rsid w:val="00CA3356"/>
    <w:rsid w:val="00CC0608"/>
    <w:rsid w:val="00D13329"/>
    <w:rsid w:val="00D218AF"/>
    <w:rsid w:val="00D43A2C"/>
    <w:rsid w:val="00D80DC6"/>
    <w:rsid w:val="00D83C9F"/>
    <w:rsid w:val="00DA7468"/>
    <w:rsid w:val="00E334D6"/>
    <w:rsid w:val="00E342E3"/>
    <w:rsid w:val="00E43DFD"/>
    <w:rsid w:val="00E70757"/>
    <w:rsid w:val="00E77E78"/>
    <w:rsid w:val="00F3183B"/>
    <w:rsid w:val="00F45C6D"/>
    <w:rsid w:val="00F86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D82"/>
    <w:pPr>
      <w:spacing w:after="0" w:line="240" w:lineRule="auto"/>
    </w:pPr>
    <w:rPr>
      <w:rFonts w:ascii="Calibri" w:hAnsi="Calibri"/>
      <w:sz w:val="22"/>
    </w:rPr>
  </w:style>
  <w:style w:type="paragraph" w:styleId="berschrift1">
    <w:name w:val="heading 1"/>
    <w:basedOn w:val="Standard"/>
    <w:next w:val="Standard"/>
    <w:link w:val="berschrift1Zchn"/>
    <w:uiPriority w:val="9"/>
    <w:qFormat/>
    <w:rsid w:val="005463B3"/>
    <w:pPr>
      <w:keepNext/>
      <w:keepLines/>
      <w:spacing w:before="320"/>
      <w:outlineLvl w:val="0"/>
    </w:pPr>
    <w:rPr>
      <w:rFonts w:asciiTheme="majorHAnsi" w:eastAsiaTheme="majorEastAsia" w:hAnsiTheme="majorHAnsi" w:cstheme="majorBidi"/>
      <w:color w:val="BF8F00" w:themeColor="accent1" w:themeShade="BF"/>
      <w:sz w:val="32"/>
      <w:szCs w:val="32"/>
    </w:rPr>
  </w:style>
  <w:style w:type="paragraph" w:styleId="berschrift2">
    <w:name w:val="heading 2"/>
    <w:basedOn w:val="Standard"/>
    <w:next w:val="Standard"/>
    <w:link w:val="berschrift2Zchn"/>
    <w:uiPriority w:val="9"/>
    <w:unhideWhenUsed/>
    <w:qFormat/>
    <w:rsid w:val="005463B3"/>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berschrift3">
    <w:name w:val="heading 3"/>
    <w:basedOn w:val="Standard"/>
    <w:next w:val="Standard"/>
    <w:link w:val="berschrift3Zchn"/>
    <w:uiPriority w:val="9"/>
    <w:unhideWhenUsed/>
    <w:qFormat/>
    <w:rsid w:val="005463B3"/>
    <w:pPr>
      <w:keepNext/>
      <w:keepLines/>
      <w:spacing w:before="40"/>
      <w:outlineLvl w:val="2"/>
    </w:pPr>
    <w:rPr>
      <w:rFonts w:asciiTheme="majorHAnsi" w:eastAsiaTheme="majorEastAsia" w:hAnsiTheme="majorHAnsi" w:cstheme="majorBidi"/>
      <w:color w:val="099BDD" w:themeColor="text2"/>
      <w:sz w:val="24"/>
      <w:szCs w:val="24"/>
    </w:rPr>
  </w:style>
  <w:style w:type="paragraph" w:styleId="berschrift4">
    <w:name w:val="heading 4"/>
    <w:basedOn w:val="Standard"/>
    <w:next w:val="Standard"/>
    <w:link w:val="berschrift4Zchn"/>
    <w:uiPriority w:val="9"/>
    <w:semiHidden/>
    <w:unhideWhenUsed/>
    <w:qFormat/>
    <w:rsid w:val="005463B3"/>
    <w:pPr>
      <w:keepNext/>
      <w:keepLines/>
      <w:spacing w:before="4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5463B3"/>
    <w:pPr>
      <w:keepNext/>
      <w:keepLines/>
      <w:spacing w:before="40"/>
      <w:outlineLvl w:val="4"/>
    </w:pPr>
    <w:rPr>
      <w:rFonts w:asciiTheme="majorHAnsi" w:eastAsiaTheme="majorEastAsia" w:hAnsiTheme="majorHAnsi" w:cstheme="majorBidi"/>
      <w:color w:val="099BDD" w:themeColor="text2"/>
      <w:szCs w:val="22"/>
    </w:rPr>
  </w:style>
  <w:style w:type="paragraph" w:styleId="berschrift6">
    <w:name w:val="heading 6"/>
    <w:basedOn w:val="Standard"/>
    <w:next w:val="Standard"/>
    <w:link w:val="berschrift6Zchn"/>
    <w:uiPriority w:val="9"/>
    <w:semiHidden/>
    <w:unhideWhenUsed/>
    <w:qFormat/>
    <w:rsid w:val="005463B3"/>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berschrift7">
    <w:name w:val="heading 7"/>
    <w:basedOn w:val="Standard"/>
    <w:next w:val="Standard"/>
    <w:link w:val="berschrift7Zchn"/>
    <w:uiPriority w:val="9"/>
    <w:semiHidden/>
    <w:unhideWhenUsed/>
    <w:qFormat/>
    <w:rsid w:val="005463B3"/>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berschrift8">
    <w:name w:val="heading 8"/>
    <w:basedOn w:val="Standard"/>
    <w:next w:val="Standard"/>
    <w:link w:val="berschrift8Zchn"/>
    <w:uiPriority w:val="9"/>
    <w:semiHidden/>
    <w:unhideWhenUsed/>
    <w:qFormat/>
    <w:rsid w:val="005463B3"/>
    <w:pPr>
      <w:keepNext/>
      <w:keepLines/>
      <w:spacing w:before="40"/>
      <w:outlineLvl w:val="7"/>
    </w:pPr>
    <w:rPr>
      <w:rFonts w:asciiTheme="majorHAnsi" w:eastAsiaTheme="majorEastAsia" w:hAnsiTheme="majorHAnsi" w:cstheme="majorBidi"/>
      <w:b/>
      <w:bCs/>
      <w:color w:val="099BDD" w:themeColor="text2"/>
    </w:rPr>
  </w:style>
  <w:style w:type="paragraph" w:styleId="berschrift9">
    <w:name w:val="heading 9"/>
    <w:basedOn w:val="Standard"/>
    <w:next w:val="Standard"/>
    <w:link w:val="berschrift9Zchn"/>
    <w:uiPriority w:val="9"/>
    <w:semiHidden/>
    <w:unhideWhenUsed/>
    <w:qFormat/>
    <w:rsid w:val="005463B3"/>
    <w:pPr>
      <w:keepNext/>
      <w:keepLines/>
      <w:spacing w:before="40"/>
      <w:outlineLvl w:val="8"/>
    </w:pPr>
    <w:rPr>
      <w:rFonts w:asciiTheme="majorHAnsi" w:eastAsiaTheme="majorEastAsia" w:hAnsiTheme="majorHAnsi" w:cstheme="majorBidi"/>
      <w:b/>
      <w:bCs/>
      <w:i/>
      <w:iCs/>
      <w:color w:val="099BD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3B3"/>
    <w:pPr>
      <w:contextualSpacing/>
    </w:pPr>
    <w:rPr>
      <w:rFonts w:asciiTheme="majorHAnsi" w:eastAsiaTheme="majorEastAsia" w:hAnsiTheme="majorHAnsi" w:cstheme="majorBidi"/>
      <w:color w:val="FFC000" w:themeColor="accent1"/>
      <w:spacing w:val="-10"/>
      <w:sz w:val="56"/>
      <w:szCs w:val="56"/>
    </w:rPr>
  </w:style>
  <w:style w:type="character" w:customStyle="1" w:styleId="TitelZchn">
    <w:name w:val="Titel Zchn"/>
    <w:basedOn w:val="Absatz-Standardschriftart"/>
    <w:link w:val="Titel"/>
    <w:uiPriority w:val="10"/>
    <w:rsid w:val="005463B3"/>
    <w:rPr>
      <w:rFonts w:asciiTheme="majorHAnsi" w:eastAsiaTheme="majorEastAsia" w:hAnsiTheme="majorHAnsi" w:cstheme="majorBidi"/>
      <w:color w:val="FFC000" w:themeColor="accent1"/>
      <w:spacing w:val="-10"/>
      <w:sz w:val="56"/>
      <w:szCs w:val="56"/>
    </w:rPr>
  </w:style>
  <w:style w:type="character" w:customStyle="1" w:styleId="berschrift1Zchn">
    <w:name w:val="Überschrift 1 Zchn"/>
    <w:basedOn w:val="Absatz-Standardschriftart"/>
    <w:link w:val="berschrift1"/>
    <w:uiPriority w:val="9"/>
    <w:rsid w:val="005463B3"/>
    <w:rPr>
      <w:rFonts w:asciiTheme="majorHAnsi" w:eastAsiaTheme="majorEastAsia" w:hAnsiTheme="majorHAnsi" w:cstheme="majorBidi"/>
      <w:color w:val="BF8F00" w:themeColor="accent1" w:themeShade="BF"/>
      <w:sz w:val="32"/>
      <w:szCs w:val="32"/>
    </w:rPr>
  </w:style>
  <w:style w:type="character" w:styleId="Hervorhebung">
    <w:name w:val="Emphasis"/>
    <w:basedOn w:val="Absatz-Standardschriftart"/>
    <w:uiPriority w:val="20"/>
    <w:qFormat/>
    <w:rsid w:val="005463B3"/>
    <w:rPr>
      <w:i/>
      <w:iCs/>
    </w:rPr>
  </w:style>
  <w:style w:type="character" w:styleId="Fett">
    <w:name w:val="Strong"/>
    <w:basedOn w:val="Absatz-Standardschriftart"/>
    <w:uiPriority w:val="22"/>
    <w:qFormat/>
    <w:rsid w:val="005463B3"/>
    <w:rPr>
      <w:b/>
      <w:bCs/>
    </w:rPr>
  </w:style>
  <w:style w:type="paragraph" w:styleId="Listenabsatz">
    <w:name w:val="List Paragraph"/>
    <w:basedOn w:val="Standard"/>
    <w:uiPriority w:val="34"/>
    <w:qFormat/>
    <w:rsid w:val="0012138C"/>
    <w:pPr>
      <w:ind w:left="720"/>
      <w:contextualSpacing/>
    </w:pPr>
  </w:style>
  <w:style w:type="character" w:styleId="Hyperlink">
    <w:name w:val="Hyperlink"/>
    <w:basedOn w:val="Absatz-Standardschriftart"/>
    <w:uiPriority w:val="99"/>
    <w:unhideWhenUsed/>
    <w:rsid w:val="00A3394E"/>
    <w:rPr>
      <w:color w:val="005DBA" w:themeColor="hyperlink"/>
      <w:u w:val="single"/>
    </w:rPr>
  </w:style>
  <w:style w:type="character" w:styleId="BesuchterLink">
    <w:name w:val="FollowedHyperlink"/>
    <w:basedOn w:val="Absatz-Standardschriftart"/>
    <w:uiPriority w:val="99"/>
    <w:semiHidden/>
    <w:unhideWhenUsed/>
    <w:rsid w:val="00A3394E"/>
    <w:rPr>
      <w:color w:val="6C606A" w:themeColor="followedHyperlink"/>
      <w:u w:val="single"/>
    </w:rPr>
  </w:style>
  <w:style w:type="paragraph" w:styleId="Kopfzeile">
    <w:name w:val="header"/>
    <w:basedOn w:val="Standard"/>
    <w:link w:val="KopfzeileZchn"/>
    <w:uiPriority w:val="99"/>
    <w:rsid w:val="00C66630"/>
    <w:pPr>
      <w:jc w:val="right"/>
    </w:pPr>
    <w:rPr>
      <w:rFonts w:ascii="Arial" w:eastAsia="Times New Roman" w:hAnsi="Arial" w:cs="Times New Roman"/>
      <w:b/>
      <w:color w:val="142E7B"/>
      <w:sz w:val="44"/>
      <w:szCs w:val="24"/>
      <w:lang w:eastAsia="de-DE"/>
    </w:rPr>
  </w:style>
  <w:style w:type="character" w:customStyle="1" w:styleId="KopfzeileZchn">
    <w:name w:val="Kopfzeile Zchn"/>
    <w:basedOn w:val="Absatz-Standardschriftart"/>
    <w:link w:val="Kopfzeile"/>
    <w:uiPriority w:val="99"/>
    <w:rsid w:val="00C66630"/>
    <w:rPr>
      <w:rFonts w:ascii="Arial" w:eastAsia="Times New Roman" w:hAnsi="Arial" w:cs="Times New Roman"/>
      <w:b/>
      <w:color w:val="142E7B"/>
      <w:sz w:val="44"/>
      <w:szCs w:val="24"/>
      <w:lang w:eastAsia="de-DE"/>
    </w:rPr>
  </w:style>
  <w:style w:type="paragraph" w:styleId="Fuzeile">
    <w:name w:val="footer"/>
    <w:basedOn w:val="Standard"/>
    <w:link w:val="FuzeileZchn"/>
    <w:uiPriority w:val="99"/>
    <w:unhideWhenUsed/>
    <w:rsid w:val="00D80DC6"/>
    <w:pPr>
      <w:tabs>
        <w:tab w:val="center" w:pos="4536"/>
        <w:tab w:val="right" w:pos="9072"/>
      </w:tabs>
    </w:pPr>
  </w:style>
  <w:style w:type="character" w:customStyle="1" w:styleId="FuzeileZchn">
    <w:name w:val="Fußzeile Zchn"/>
    <w:basedOn w:val="Absatz-Standardschriftart"/>
    <w:link w:val="Fuzeile"/>
    <w:uiPriority w:val="99"/>
    <w:rsid w:val="00D80DC6"/>
  </w:style>
  <w:style w:type="character" w:customStyle="1" w:styleId="berschrift2Zchn">
    <w:name w:val="Überschrift 2 Zchn"/>
    <w:basedOn w:val="Absatz-Standardschriftart"/>
    <w:link w:val="berschrift2"/>
    <w:uiPriority w:val="9"/>
    <w:rsid w:val="005463B3"/>
    <w:rPr>
      <w:rFonts w:asciiTheme="majorHAnsi" w:eastAsiaTheme="majorEastAsia" w:hAnsiTheme="majorHAnsi" w:cstheme="majorBidi"/>
      <w:color w:val="606060" w:themeColor="text1" w:themeTint="BF"/>
      <w:sz w:val="28"/>
      <w:szCs w:val="28"/>
    </w:rPr>
  </w:style>
  <w:style w:type="character" w:customStyle="1" w:styleId="berschrift3Zchn">
    <w:name w:val="Überschrift 3 Zchn"/>
    <w:basedOn w:val="Absatz-Standardschriftart"/>
    <w:link w:val="berschrift3"/>
    <w:uiPriority w:val="9"/>
    <w:rsid w:val="005463B3"/>
    <w:rPr>
      <w:rFonts w:asciiTheme="majorHAnsi" w:eastAsiaTheme="majorEastAsia" w:hAnsiTheme="majorHAnsi" w:cstheme="majorBidi"/>
      <w:color w:val="099BDD" w:themeColor="text2"/>
      <w:sz w:val="24"/>
      <w:szCs w:val="24"/>
    </w:rPr>
  </w:style>
  <w:style w:type="character" w:customStyle="1" w:styleId="berschrift4Zchn">
    <w:name w:val="Überschrift 4 Zchn"/>
    <w:basedOn w:val="Absatz-Standardschriftart"/>
    <w:link w:val="berschrift4"/>
    <w:uiPriority w:val="9"/>
    <w:semiHidden/>
    <w:rsid w:val="005463B3"/>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463B3"/>
    <w:rPr>
      <w:rFonts w:asciiTheme="majorHAnsi" w:eastAsiaTheme="majorEastAsia" w:hAnsiTheme="majorHAnsi" w:cstheme="majorBidi"/>
      <w:color w:val="099BDD" w:themeColor="text2"/>
      <w:sz w:val="22"/>
      <w:szCs w:val="22"/>
    </w:rPr>
  </w:style>
  <w:style w:type="character" w:customStyle="1" w:styleId="berschrift6Zchn">
    <w:name w:val="Überschrift 6 Zchn"/>
    <w:basedOn w:val="Absatz-Standardschriftart"/>
    <w:link w:val="berschrift6"/>
    <w:uiPriority w:val="9"/>
    <w:semiHidden/>
    <w:rsid w:val="005463B3"/>
    <w:rPr>
      <w:rFonts w:asciiTheme="majorHAnsi" w:eastAsiaTheme="majorEastAsia" w:hAnsiTheme="majorHAnsi" w:cstheme="majorBidi"/>
      <w:i/>
      <w:iCs/>
      <w:color w:val="099BDD" w:themeColor="text2"/>
      <w:sz w:val="21"/>
      <w:szCs w:val="21"/>
    </w:rPr>
  </w:style>
  <w:style w:type="character" w:customStyle="1" w:styleId="berschrift7Zchn">
    <w:name w:val="Überschrift 7 Zchn"/>
    <w:basedOn w:val="Absatz-Standardschriftart"/>
    <w:link w:val="berschrift7"/>
    <w:uiPriority w:val="9"/>
    <w:semiHidden/>
    <w:rsid w:val="005463B3"/>
    <w:rPr>
      <w:rFonts w:asciiTheme="majorHAnsi" w:eastAsiaTheme="majorEastAsia" w:hAnsiTheme="majorHAnsi" w:cstheme="majorBidi"/>
      <w:i/>
      <w:iCs/>
      <w:color w:val="806000" w:themeColor="accent1" w:themeShade="80"/>
      <w:sz w:val="21"/>
      <w:szCs w:val="21"/>
    </w:rPr>
  </w:style>
  <w:style w:type="character" w:customStyle="1" w:styleId="berschrift8Zchn">
    <w:name w:val="Überschrift 8 Zchn"/>
    <w:basedOn w:val="Absatz-Standardschriftart"/>
    <w:link w:val="berschrift8"/>
    <w:uiPriority w:val="9"/>
    <w:semiHidden/>
    <w:rsid w:val="005463B3"/>
    <w:rPr>
      <w:rFonts w:asciiTheme="majorHAnsi" w:eastAsiaTheme="majorEastAsia" w:hAnsiTheme="majorHAnsi" w:cstheme="majorBidi"/>
      <w:b/>
      <w:bCs/>
      <w:color w:val="099BDD" w:themeColor="text2"/>
    </w:rPr>
  </w:style>
  <w:style w:type="character" w:customStyle="1" w:styleId="berschrift9Zchn">
    <w:name w:val="Überschrift 9 Zchn"/>
    <w:basedOn w:val="Absatz-Standardschriftart"/>
    <w:link w:val="berschrift9"/>
    <w:uiPriority w:val="9"/>
    <w:semiHidden/>
    <w:rsid w:val="005463B3"/>
    <w:rPr>
      <w:rFonts w:asciiTheme="majorHAnsi" w:eastAsiaTheme="majorEastAsia" w:hAnsiTheme="majorHAnsi" w:cstheme="majorBidi"/>
      <w:b/>
      <w:bCs/>
      <w:i/>
      <w:iCs/>
      <w:color w:val="099BDD" w:themeColor="text2"/>
    </w:rPr>
  </w:style>
  <w:style w:type="paragraph" w:styleId="Beschriftung">
    <w:name w:val="caption"/>
    <w:basedOn w:val="Standard"/>
    <w:next w:val="Standard"/>
    <w:uiPriority w:val="35"/>
    <w:semiHidden/>
    <w:unhideWhenUsed/>
    <w:qFormat/>
    <w:rsid w:val="005463B3"/>
    <w:rPr>
      <w:b/>
      <w:bCs/>
      <w:smallCaps/>
      <w:color w:val="757575" w:themeColor="text1" w:themeTint="A6"/>
      <w:spacing w:val="6"/>
    </w:rPr>
  </w:style>
  <w:style w:type="paragraph" w:styleId="Untertitel">
    <w:name w:val="Subtitle"/>
    <w:basedOn w:val="Standard"/>
    <w:next w:val="Standard"/>
    <w:link w:val="UntertitelZchn"/>
    <w:uiPriority w:val="11"/>
    <w:qFormat/>
    <w:rsid w:val="005463B3"/>
    <w:pPr>
      <w:numPr>
        <w:ilvl w:val="1"/>
      </w:numP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63B3"/>
    <w:rPr>
      <w:rFonts w:asciiTheme="majorHAnsi" w:eastAsiaTheme="majorEastAsia" w:hAnsiTheme="majorHAnsi" w:cstheme="majorBidi"/>
      <w:sz w:val="24"/>
      <w:szCs w:val="24"/>
    </w:rPr>
  </w:style>
  <w:style w:type="paragraph" w:styleId="KeinLeerraum">
    <w:name w:val="No Spacing"/>
    <w:link w:val="KeinLeerraumZchn"/>
    <w:uiPriority w:val="1"/>
    <w:qFormat/>
    <w:rsid w:val="005463B3"/>
    <w:pPr>
      <w:spacing w:after="0" w:line="240" w:lineRule="auto"/>
    </w:pPr>
  </w:style>
  <w:style w:type="paragraph" w:styleId="Zitat">
    <w:name w:val="Quote"/>
    <w:basedOn w:val="Standard"/>
    <w:next w:val="Standard"/>
    <w:link w:val="ZitatZchn"/>
    <w:uiPriority w:val="29"/>
    <w:qFormat/>
    <w:rsid w:val="005463B3"/>
    <w:pPr>
      <w:spacing w:before="160"/>
      <w:ind w:left="720" w:right="720"/>
    </w:pPr>
    <w:rPr>
      <w:i/>
      <w:iCs/>
      <w:color w:val="606060" w:themeColor="text1" w:themeTint="BF"/>
    </w:rPr>
  </w:style>
  <w:style w:type="character" w:customStyle="1" w:styleId="ZitatZchn">
    <w:name w:val="Zitat Zchn"/>
    <w:basedOn w:val="Absatz-Standardschriftart"/>
    <w:link w:val="Zitat"/>
    <w:uiPriority w:val="29"/>
    <w:rsid w:val="005463B3"/>
    <w:rPr>
      <w:i/>
      <w:iCs/>
      <w:color w:val="606060" w:themeColor="text1" w:themeTint="BF"/>
    </w:rPr>
  </w:style>
  <w:style w:type="paragraph" w:styleId="IntensivesZitat">
    <w:name w:val="Intense Quote"/>
    <w:basedOn w:val="Standard"/>
    <w:next w:val="Standard"/>
    <w:link w:val="IntensivesZitatZchn"/>
    <w:uiPriority w:val="30"/>
    <w:qFormat/>
    <w:rsid w:val="005463B3"/>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ivesZitatZchn">
    <w:name w:val="Intensives Zitat Zchn"/>
    <w:basedOn w:val="Absatz-Standardschriftart"/>
    <w:link w:val="IntensivesZitat"/>
    <w:uiPriority w:val="30"/>
    <w:rsid w:val="005463B3"/>
    <w:rPr>
      <w:rFonts w:asciiTheme="majorHAnsi" w:eastAsiaTheme="majorEastAsia" w:hAnsiTheme="majorHAnsi" w:cstheme="majorBidi"/>
      <w:color w:val="FFC000" w:themeColor="accent1"/>
      <w:sz w:val="28"/>
      <w:szCs w:val="28"/>
    </w:rPr>
  </w:style>
  <w:style w:type="character" w:styleId="SchwacheHervorhebung">
    <w:name w:val="Subtle Emphasis"/>
    <w:basedOn w:val="Absatz-Standardschriftart"/>
    <w:uiPriority w:val="19"/>
    <w:qFormat/>
    <w:rsid w:val="005463B3"/>
    <w:rPr>
      <w:i/>
      <w:iCs/>
      <w:color w:val="606060" w:themeColor="text1" w:themeTint="BF"/>
    </w:rPr>
  </w:style>
  <w:style w:type="character" w:styleId="IntensiveHervorhebung">
    <w:name w:val="Intense Emphasis"/>
    <w:basedOn w:val="Absatz-Standardschriftart"/>
    <w:uiPriority w:val="21"/>
    <w:qFormat/>
    <w:rsid w:val="005463B3"/>
    <w:rPr>
      <w:b/>
      <w:bCs/>
      <w:i/>
      <w:iCs/>
    </w:rPr>
  </w:style>
  <w:style w:type="character" w:styleId="SchwacherVerweis">
    <w:name w:val="Subtle Reference"/>
    <w:basedOn w:val="Absatz-Standardschriftart"/>
    <w:uiPriority w:val="31"/>
    <w:qFormat/>
    <w:rsid w:val="005463B3"/>
    <w:rPr>
      <w:smallCaps/>
      <w:color w:val="606060" w:themeColor="text1" w:themeTint="BF"/>
      <w:u w:val="single" w:color="959595" w:themeColor="text1" w:themeTint="80"/>
    </w:rPr>
  </w:style>
  <w:style w:type="character" w:styleId="IntensiverVerweis">
    <w:name w:val="Intense Reference"/>
    <w:basedOn w:val="Absatz-Standardschriftart"/>
    <w:uiPriority w:val="32"/>
    <w:qFormat/>
    <w:rsid w:val="005463B3"/>
    <w:rPr>
      <w:b/>
      <w:bCs/>
      <w:smallCaps/>
      <w:spacing w:val="5"/>
      <w:u w:val="single"/>
    </w:rPr>
  </w:style>
  <w:style w:type="character" w:styleId="Buchtitel">
    <w:name w:val="Book Title"/>
    <w:basedOn w:val="Absatz-Standardschriftart"/>
    <w:uiPriority w:val="33"/>
    <w:qFormat/>
    <w:rsid w:val="005463B3"/>
    <w:rPr>
      <w:b/>
      <w:bCs/>
      <w:smallCaps/>
    </w:rPr>
  </w:style>
  <w:style w:type="paragraph" w:styleId="Inhaltsverzeichnisberschrift">
    <w:name w:val="TOC Heading"/>
    <w:basedOn w:val="berschrift1"/>
    <w:next w:val="Standard"/>
    <w:uiPriority w:val="39"/>
    <w:semiHidden/>
    <w:unhideWhenUsed/>
    <w:qFormat/>
    <w:rsid w:val="005463B3"/>
    <w:pPr>
      <w:outlineLvl w:val="9"/>
    </w:pPr>
  </w:style>
  <w:style w:type="character" w:customStyle="1" w:styleId="KeinLeerraumZchn">
    <w:name w:val="Kein Leerraum Zchn"/>
    <w:basedOn w:val="Absatz-Standardschriftart"/>
    <w:link w:val="KeinLeerraum"/>
    <w:uiPriority w:val="1"/>
    <w:rsid w:val="00A06119"/>
  </w:style>
  <w:style w:type="paragraph" w:customStyle="1" w:styleId="IPA-Tabelle">
    <w:name w:val="IPA-Tabelle"/>
    <w:basedOn w:val="Standard"/>
    <w:rsid w:val="009A1B2C"/>
    <w:pPr>
      <w:tabs>
        <w:tab w:val="left" w:pos="709"/>
        <w:tab w:val="left" w:pos="1418"/>
        <w:tab w:val="left" w:pos="2126"/>
        <w:tab w:val="left" w:pos="2835"/>
        <w:tab w:val="left" w:pos="3544"/>
        <w:tab w:val="left" w:pos="4253"/>
      </w:tabs>
      <w:spacing w:before="40" w:after="40"/>
    </w:pPr>
    <w:rPr>
      <w:rFonts w:ascii="Arial" w:eastAsia="Times New Roman" w:hAnsi="Arial" w:cs="Times New Roman"/>
      <w:szCs w:val="24"/>
    </w:rPr>
  </w:style>
  <w:style w:type="paragraph" w:customStyle="1" w:styleId="IPA-Tabellentitel">
    <w:name w:val="IPA-Tabellentitel"/>
    <w:basedOn w:val="IPA-Tabelle"/>
    <w:next w:val="IPA-Tabelle"/>
    <w:rsid w:val="009A1B2C"/>
    <w:rPr>
      <w:b/>
      <w:bCs/>
    </w:rPr>
  </w:style>
  <w:style w:type="table" w:styleId="Tabellenraster">
    <w:name w:val="Table Grid"/>
    <w:basedOn w:val="NormaleTabelle"/>
    <w:uiPriority w:val="59"/>
    <w:rsid w:val="00BC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BC4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070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6203">
      <w:bodyDiv w:val="1"/>
      <w:marLeft w:val="0"/>
      <w:marRight w:val="0"/>
      <w:marTop w:val="0"/>
      <w:marBottom w:val="0"/>
      <w:divBdr>
        <w:top w:val="none" w:sz="0" w:space="0" w:color="auto"/>
        <w:left w:val="none" w:sz="0" w:space="0" w:color="auto"/>
        <w:bottom w:val="none" w:sz="0" w:space="0" w:color="auto"/>
        <w:right w:val="none" w:sz="0" w:space="0" w:color="auto"/>
      </w:divBdr>
      <w:divsChild>
        <w:div w:id="1662544916">
          <w:marLeft w:val="0"/>
          <w:marRight w:val="0"/>
          <w:marTop w:val="0"/>
          <w:marBottom w:val="0"/>
          <w:divBdr>
            <w:top w:val="none" w:sz="0" w:space="0" w:color="auto"/>
            <w:left w:val="none" w:sz="0" w:space="0" w:color="auto"/>
            <w:bottom w:val="none" w:sz="0" w:space="0" w:color="auto"/>
            <w:right w:val="none" w:sz="0" w:space="0" w:color="auto"/>
          </w:divBdr>
        </w:div>
        <w:div w:id="1845822933">
          <w:marLeft w:val="0"/>
          <w:marRight w:val="0"/>
          <w:marTop w:val="0"/>
          <w:marBottom w:val="0"/>
          <w:divBdr>
            <w:top w:val="none" w:sz="0" w:space="0" w:color="auto"/>
            <w:left w:val="none" w:sz="0" w:space="0" w:color="auto"/>
            <w:bottom w:val="none" w:sz="0" w:space="0" w:color="auto"/>
            <w:right w:val="none" w:sz="0" w:space="0" w:color="auto"/>
          </w:divBdr>
        </w:div>
        <w:div w:id="994064568">
          <w:marLeft w:val="0"/>
          <w:marRight w:val="0"/>
          <w:marTop w:val="0"/>
          <w:marBottom w:val="0"/>
          <w:divBdr>
            <w:top w:val="none" w:sz="0" w:space="0" w:color="auto"/>
            <w:left w:val="none" w:sz="0" w:space="0" w:color="auto"/>
            <w:bottom w:val="none" w:sz="0" w:space="0" w:color="auto"/>
            <w:right w:val="none" w:sz="0" w:space="0" w:color="auto"/>
          </w:divBdr>
        </w:div>
        <w:div w:id="27797608">
          <w:marLeft w:val="0"/>
          <w:marRight w:val="0"/>
          <w:marTop w:val="0"/>
          <w:marBottom w:val="0"/>
          <w:divBdr>
            <w:top w:val="none" w:sz="0" w:space="0" w:color="auto"/>
            <w:left w:val="none" w:sz="0" w:space="0" w:color="auto"/>
            <w:bottom w:val="none" w:sz="0" w:space="0" w:color="auto"/>
            <w:right w:val="none" w:sz="0" w:space="0" w:color="auto"/>
          </w:divBdr>
        </w:div>
        <w:div w:id="900797566">
          <w:marLeft w:val="0"/>
          <w:marRight w:val="0"/>
          <w:marTop w:val="0"/>
          <w:marBottom w:val="0"/>
          <w:divBdr>
            <w:top w:val="none" w:sz="0" w:space="0" w:color="auto"/>
            <w:left w:val="none" w:sz="0" w:space="0" w:color="auto"/>
            <w:bottom w:val="none" w:sz="0" w:space="0" w:color="auto"/>
            <w:right w:val="none" w:sz="0" w:space="0" w:color="auto"/>
          </w:divBdr>
        </w:div>
        <w:div w:id="831528292">
          <w:marLeft w:val="0"/>
          <w:marRight w:val="0"/>
          <w:marTop w:val="0"/>
          <w:marBottom w:val="0"/>
          <w:divBdr>
            <w:top w:val="none" w:sz="0" w:space="0" w:color="auto"/>
            <w:left w:val="none" w:sz="0" w:space="0" w:color="auto"/>
            <w:bottom w:val="none" w:sz="0" w:space="0" w:color="auto"/>
            <w:right w:val="none" w:sz="0" w:space="0" w:color="auto"/>
          </w:divBdr>
        </w:div>
        <w:div w:id="199360906">
          <w:marLeft w:val="0"/>
          <w:marRight w:val="0"/>
          <w:marTop w:val="0"/>
          <w:marBottom w:val="0"/>
          <w:divBdr>
            <w:top w:val="none" w:sz="0" w:space="0" w:color="auto"/>
            <w:left w:val="none" w:sz="0" w:space="0" w:color="auto"/>
            <w:bottom w:val="none" w:sz="0" w:space="0" w:color="auto"/>
            <w:right w:val="none" w:sz="0" w:space="0" w:color="auto"/>
          </w:divBdr>
        </w:div>
        <w:div w:id="69812348">
          <w:marLeft w:val="0"/>
          <w:marRight w:val="0"/>
          <w:marTop w:val="0"/>
          <w:marBottom w:val="0"/>
          <w:divBdr>
            <w:top w:val="none" w:sz="0" w:space="0" w:color="auto"/>
            <w:left w:val="none" w:sz="0" w:space="0" w:color="auto"/>
            <w:bottom w:val="none" w:sz="0" w:space="0" w:color="auto"/>
            <w:right w:val="none" w:sz="0" w:space="0" w:color="auto"/>
          </w:divBdr>
        </w:div>
        <w:div w:id="1779594581">
          <w:marLeft w:val="0"/>
          <w:marRight w:val="0"/>
          <w:marTop w:val="0"/>
          <w:marBottom w:val="0"/>
          <w:divBdr>
            <w:top w:val="none" w:sz="0" w:space="0" w:color="auto"/>
            <w:left w:val="none" w:sz="0" w:space="0" w:color="auto"/>
            <w:bottom w:val="none" w:sz="0" w:space="0" w:color="auto"/>
            <w:right w:val="none" w:sz="0" w:space="0" w:color="auto"/>
          </w:divBdr>
        </w:div>
        <w:div w:id="1738741041">
          <w:marLeft w:val="0"/>
          <w:marRight w:val="0"/>
          <w:marTop w:val="0"/>
          <w:marBottom w:val="0"/>
          <w:divBdr>
            <w:top w:val="none" w:sz="0" w:space="0" w:color="auto"/>
            <w:left w:val="none" w:sz="0" w:space="0" w:color="auto"/>
            <w:bottom w:val="none" w:sz="0" w:space="0" w:color="auto"/>
            <w:right w:val="none" w:sz="0" w:space="0" w:color="auto"/>
          </w:divBdr>
        </w:div>
      </w:divsChild>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252;K\Unterlagen\Vorlage_Lernjourn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bund">
  <a:themeElements>
    <a:clrScheme name="Verbun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Verbun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bun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Vorlage_Lernjournal.dotx</Template>
  <TotalTime>0</TotalTime>
  <Pages>4</Pages>
  <Words>833</Words>
  <Characters>5254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Vorlage Lernjournal üK</vt:lpstr>
    </vt:vector>
  </TitlesOfParts>
  <Manager/>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Lernjournal üK</dc:title>
  <dc:subject/>
  <dc:creator/>
  <cp:lastModifiedBy/>
  <cp:revision>1</cp:revision>
  <dcterms:created xsi:type="dcterms:W3CDTF">2021-07-05T14:39:00Z</dcterms:created>
  <dcterms:modified xsi:type="dcterms:W3CDTF">2021-07-09T13:20:00Z</dcterms:modified>
</cp:coreProperties>
</file>