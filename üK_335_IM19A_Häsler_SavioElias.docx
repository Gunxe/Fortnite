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F7D2" w14:textId="77777777" w:rsidR="009A1B2C" w:rsidRDefault="00BC4CD0" w:rsidP="009A1B2C">
      <w:pPr>
        <w:pStyle w:val="berschrift1"/>
        <w:ind w:left="360" w:hanging="360"/>
      </w:pPr>
      <w:bookmarkStart w:id="0" w:name="_Toc373508064"/>
      <w:r>
        <w:t>üK-Lernjournal</w:t>
      </w:r>
      <w:bookmarkEnd w:id="0"/>
    </w:p>
    <w:p w14:paraId="67911B36" w14:textId="77777777" w:rsidR="0061393C" w:rsidRPr="0061393C" w:rsidRDefault="0061393C" w:rsidP="0061393C"/>
    <w:tbl>
      <w:tblPr>
        <w:tblStyle w:val="TabellemithellemGitternetz1"/>
        <w:tblW w:w="9180" w:type="dxa"/>
        <w:tblLook w:val="04A0" w:firstRow="1" w:lastRow="0" w:firstColumn="1" w:lastColumn="0" w:noHBand="0" w:noVBand="1"/>
      </w:tblPr>
      <w:tblGrid>
        <w:gridCol w:w="2547"/>
        <w:gridCol w:w="2806"/>
        <w:gridCol w:w="1421"/>
        <w:gridCol w:w="2406"/>
      </w:tblGrid>
      <w:tr w:rsidR="00BC4CD0" w14:paraId="66C89541" w14:textId="77777777" w:rsidTr="00062CE8">
        <w:tc>
          <w:tcPr>
            <w:tcW w:w="2547" w:type="dxa"/>
          </w:tcPr>
          <w:p w14:paraId="44CDE46C" w14:textId="77777777" w:rsidR="00BC4CD0" w:rsidRPr="0061393C" w:rsidRDefault="00BC4CD0" w:rsidP="00BC4CD0">
            <w:pPr>
              <w:rPr>
                <w:b/>
              </w:rPr>
            </w:pPr>
            <w:r w:rsidRPr="0061393C">
              <w:rPr>
                <w:b/>
              </w:rPr>
              <w:t>Modulnummer und Titel</w:t>
            </w:r>
          </w:p>
        </w:tc>
        <w:tc>
          <w:tcPr>
            <w:tcW w:w="6633" w:type="dxa"/>
            <w:gridSpan w:val="3"/>
          </w:tcPr>
          <w:p w14:paraId="29C0DC1A" w14:textId="5722D5A7" w:rsidR="00BC4CD0" w:rsidRDefault="00C94538" w:rsidP="00BC4CD0">
            <w:r>
              <w:t>335</w:t>
            </w:r>
          </w:p>
        </w:tc>
      </w:tr>
      <w:tr w:rsidR="00BC4CD0" w14:paraId="32194D2B" w14:textId="77777777" w:rsidTr="00062CE8">
        <w:tc>
          <w:tcPr>
            <w:tcW w:w="2547" w:type="dxa"/>
          </w:tcPr>
          <w:p w14:paraId="3812C737" w14:textId="77777777" w:rsidR="00BC4CD0" w:rsidRPr="0061393C" w:rsidRDefault="00BC4CD0" w:rsidP="00BC4CD0">
            <w:pPr>
              <w:rPr>
                <w:b/>
              </w:rPr>
            </w:pPr>
            <w:r w:rsidRPr="0061393C">
              <w:rPr>
                <w:b/>
              </w:rPr>
              <w:t>Kursdaten</w:t>
            </w:r>
          </w:p>
        </w:tc>
        <w:tc>
          <w:tcPr>
            <w:tcW w:w="2806" w:type="dxa"/>
          </w:tcPr>
          <w:p w14:paraId="43715256" w14:textId="49D5C3C0" w:rsidR="00BC4CD0" w:rsidRDefault="00E77E78" w:rsidP="00BC4CD0">
            <w:r>
              <w:t>05.07-09.07.2021</w:t>
            </w:r>
          </w:p>
        </w:tc>
        <w:tc>
          <w:tcPr>
            <w:tcW w:w="1421" w:type="dxa"/>
          </w:tcPr>
          <w:p w14:paraId="6D708069" w14:textId="77777777" w:rsidR="00BC4CD0" w:rsidRPr="0061393C" w:rsidRDefault="00BC4CD0" w:rsidP="00BC4CD0">
            <w:pPr>
              <w:rPr>
                <w:b/>
              </w:rPr>
            </w:pPr>
            <w:r w:rsidRPr="0061393C">
              <w:rPr>
                <w:b/>
              </w:rPr>
              <w:t>Kursort</w:t>
            </w:r>
          </w:p>
        </w:tc>
        <w:tc>
          <w:tcPr>
            <w:tcW w:w="2406" w:type="dxa"/>
          </w:tcPr>
          <w:p w14:paraId="0FFB2DD0" w14:textId="4A793D15" w:rsidR="00BC4CD0" w:rsidRDefault="00E77E78" w:rsidP="00BC4CD0">
            <w:r>
              <w:t>Bümpliz</w:t>
            </w:r>
          </w:p>
        </w:tc>
      </w:tr>
      <w:tr w:rsidR="00BC4CD0" w14:paraId="254DE1E1" w14:textId="77777777" w:rsidTr="00062CE8">
        <w:tc>
          <w:tcPr>
            <w:tcW w:w="2547" w:type="dxa"/>
          </w:tcPr>
          <w:p w14:paraId="0FB244D7" w14:textId="77777777" w:rsidR="00BC4CD0" w:rsidRPr="0061393C" w:rsidRDefault="00BC4CD0" w:rsidP="00BC4CD0">
            <w:pPr>
              <w:rPr>
                <w:b/>
              </w:rPr>
            </w:pPr>
            <w:r w:rsidRPr="0061393C">
              <w:rPr>
                <w:b/>
              </w:rPr>
              <w:t>Vorname und Name</w:t>
            </w:r>
          </w:p>
        </w:tc>
        <w:tc>
          <w:tcPr>
            <w:tcW w:w="2806" w:type="dxa"/>
          </w:tcPr>
          <w:p w14:paraId="450793E4" w14:textId="1C72E8DD" w:rsidR="00BC4CD0" w:rsidRDefault="00E77E78" w:rsidP="00BC4CD0">
            <w:r>
              <w:t>Savio Elias Häsler</w:t>
            </w:r>
          </w:p>
        </w:tc>
        <w:tc>
          <w:tcPr>
            <w:tcW w:w="1421" w:type="dxa"/>
          </w:tcPr>
          <w:p w14:paraId="4EC17CFA" w14:textId="77777777" w:rsidR="00BC4CD0" w:rsidRPr="0061393C" w:rsidRDefault="00BC4CD0" w:rsidP="00BC4CD0">
            <w:pPr>
              <w:rPr>
                <w:b/>
              </w:rPr>
            </w:pPr>
            <w:r w:rsidRPr="0061393C">
              <w:rPr>
                <w:b/>
              </w:rPr>
              <w:t>Lehrbetrieb</w:t>
            </w:r>
          </w:p>
        </w:tc>
        <w:tc>
          <w:tcPr>
            <w:tcW w:w="2406" w:type="dxa"/>
          </w:tcPr>
          <w:p w14:paraId="6FE452EB" w14:textId="372BAB22" w:rsidR="00BC4CD0" w:rsidRDefault="00E77E78" w:rsidP="00BC4CD0">
            <w:r>
              <w:t>IMS</w:t>
            </w:r>
          </w:p>
        </w:tc>
      </w:tr>
    </w:tbl>
    <w:p w14:paraId="37DF4CC8" w14:textId="77777777" w:rsidR="0061393C" w:rsidRDefault="0061393C" w:rsidP="0061393C"/>
    <w:p w14:paraId="0C91588B" w14:textId="5CF18998" w:rsidR="009A1B2C" w:rsidRDefault="0061393C" w:rsidP="0061393C">
      <w:pPr>
        <w:pStyle w:val="berschrift2"/>
      </w:pPr>
      <w:r>
        <w:t>1.</w:t>
      </w:r>
      <w:r w:rsidR="009A1B2C" w:rsidRPr="008F6D25">
        <w:t xml:space="preserve"> Tag: </w:t>
      </w:r>
      <w:r w:rsidR="00E77E78">
        <w:t>05.07.2021</w:t>
      </w:r>
    </w:p>
    <w:tbl>
      <w:tblPr>
        <w:tblStyle w:val="TabellemithellemGitternetz1"/>
        <w:tblW w:w="9209" w:type="dxa"/>
        <w:tblLook w:val="04A0" w:firstRow="1" w:lastRow="0" w:firstColumn="1" w:lastColumn="0" w:noHBand="0" w:noVBand="1"/>
      </w:tblPr>
      <w:tblGrid>
        <w:gridCol w:w="9209"/>
      </w:tblGrid>
      <w:tr w:rsidR="0061393C" w14:paraId="73ACD0AB" w14:textId="77777777" w:rsidTr="00294FFB">
        <w:tc>
          <w:tcPr>
            <w:tcW w:w="9209" w:type="dxa"/>
            <w:tcBorders>
              <w:bottom w:val="single" w:sz="4" w:space="0" w:color="auto"/>
            </w:tcBorders>
          </w:tcPr>
          <w:p w14:paraId="3EFE95B4" w14:textId="77777777" w:rsidR="0061393C" w:rsidRDefault="0061393C" w:rsidP="0061393C">
            <w:pPr>
              <w:pStyle w:val="berschrift3"/>
              <w:outlineLvl w:val="2"/>
            </w:pPr>
            <w:r>
              <w:t>Tätigkeiten</w:t>
            </w:r>
          </w:p>
          <w:p w14:paraId="47C1DFA0" w14:textId="77777777" w:rsidR="0061393C" w:rsidRPr="00607D82" w:rsidRDefault="0061393C" w:rsidP="00607D82">
            <w:r w:rsidRPr="00607D82">
              <w:t>Beschreibe hier die Aufgaben</w:t>
            </w:r>
            <w:r w:rsidR="000E2121" w:rsidRPr="00607D82">
              <w:t>,</w:t>
            </w:r>
            <w:r w:rsidRPr="00607D82">
              <w:t xml:space="preserve"> die du heute ausgeführt hast</w:t>
            </w:r>
            <w:r w:rsidR="000E2121" w:rsidRPr="00607D82">
              <w:t>,</w:t>
            </w:r>
            <w:r w:rsidRPr="00607D82">
              <w:t xml:space="preserve"> und gib an, wie lange du dich damit beschäftigt hast.</w:t>
            </w:r>
          </w:p>
        </w:tc>
      </w:tr>
      <w:tr w:rsidR="0061393C" w14:paraId="13225822" w14:textId="77777777" w:rsidTr="00294FFB">
        <w:tc>
          <w:tcPr>
            <w:tcW w:w="9209" w:type="dxa"/>
            <w:tcBorders>
              <w:top w:val="single" w:sz="4" w:space="0" w:color="auto"/>
              <w:left w:val="single" w:sz="4" w:space="0" w:color="auto"/>
              <w:bottom w:val="single" w:sz="4" w:space="0" w:color="auto"/>
              <w:right w:val="single" w:sz="4" w:space="0" w:color="auto"/>
            </w:tcBorders>
          </w:tcPr>
          <w:p w14:paraId="4D135823" w14:textId="36C9606D" w:rsidR="004640E7" w:rsidRDefault="00E77E78" w:rsidP="0061393C">
            <w:r>
              <w:t>Zuerst bekamen wir eine Einleitung über das Modul. Danach konnten wir schon unsere erste eigene Android Applikation programmieren. Mit dieser Arbeit waren wir bis zum Mittag beschäftigt. Danach bekamen wir am Nachmittag noch ein paar Präsentationen und starteten mit der Planung unseres Projekts. Zum Schluss erstellten wir noch die Mockups.</w:t>
            </w:r>
          </w:p>
          <w:p w14:paraId="7A2907EF" w14:textId="77777777" w:rsidR="0061393C" w:rsidRDefault="0061393C" w:rsidP="0061393C"/>
        </w:tc>
      </w:tr>
      <w:tr w:rsidR="0061393C" w14:paraId="1FAE56EE" w14:textId="77777777" w:rsidTr="00294FFB">
        <w:tc>
          <w:tcPr>
            <w:tcW w:w="9209" w:type="dxa"/>
            <w:tcBorders>
              <w:top w:val="single" w:sz="4" w:space="0" w:color="auto"/>
            </w:tcBorders>
          </w:tcPr>
          <w:p w14:paraId="279BD104" w14:textId="77777777" w:rsidR="0061393C" w:rsidRDefault="0061393C" w:rsidP="0061393C"/>
        </w:tc>
      </w:tr>
      <w:tr w:rsidR="0061393C" w14:paraId="755D8BB7" w14:textId="77777777" w:rsidTr="000B2B04">
        <w:tc>
          <w:tcPr>
            <w:tcW w:w="9209" w:type="dxa"/>
            <w:tcBorders>
              <w:bottom w:val="single" w:sz="4" w:space="0" w:color="auto"/>
            </w:tcBorders>
          </w:tcPr>
          <w:p w14:paraId="7E499F15" w14:textId="77777777" w:rsidR="0061393C" w:rsidRDefault="0061393C" w:rsidP="0061393C">
            <w:pPr>
              <w:pStyle w:val="berschrift3"/>
              <w:outlineLvl w:val="2"/>
            </w:pPr>
            <w:r>
              <w:t>Gelerntes</w:t>
            </w:r>
          </w:p>
          <w:p w14:paraId="6968D26D" w14:textId="77777777" w:rsidR="0061393C" w:rsidRDefault="0061393C" w:rsidP="0061393C">
            <w:r w:rsidRPr="0061393C">
              <w:t>Welche Themen waren heute neu für dich und was hast du gelernt?</w:t>
            </w:r>
          </w:p>
        </w:tc>
      </w:tr>
      <w:tr w:rsidR="0061393C" w14:paraId="48D7B89C" w14:textId="77777777" w:rsidTr="000B2B04">
        <w:tc>
          <w:tcPr>
            <w:tcW w:w="9209" w:type="dxa"/>
            <w:tcBorders>
              <w:top w:val="single" w:sz="4" w:space="0" w:color="auto"/>
              <w:left w:val="single" w:sz="4" w:space="0" w:color="auto"/>
              <w:bottom w:val="single" w:sz="4" w:space="0" w:color="auto"/>
              <w:right w:val="single" w:sz="4" w:space="0" w:color="auto"/>
            </w:tcBorders>
          </w:tcPr>
          <w:p w14:paraId="20C5EFCE" w14:textId="20ABA14E" w:rsidR="0061393C" w:rsidRDefault="00E77E78" w:rsidP="0061393C">
            <w:r>
              <w:t>Für mich war heute alles neu. Ich kannte Android Studio noch gar nicht. Deshalb habe ich viele neue Dinge gelernt. Es machte viel Spass eine eigene Badi Applikation zu programmieren. Dass man Daten direkt aus dem Internet beziehen und auf der Applikation wiedergeben kann wusste ich bis jetzt nicht.</w:t>
            </w:r>
          </w:p>
          <w:p w14:paraId="2C440745" w14:textId="77777777" w:rsidR="0061393C" w:rsidRDefault="0061393C" w:rsidP="0061393C"/>
        </w:tc>
      </w:tr>
    </w:tbl>
    <w:p w14:paraId="16D20AA5" w14:textId="77777777" w:rsidR="0061393C" w:rsidRDefault="0061393C" w:rsidP="0061393C"/>
    <w:p w14:paraId="12EF2AD8" w14:textId="744A29E7" w:rsidR="000B2B04" w:rsidRDefault="000B2B04" w:rsidP="000B2B04">
      <w:pPr>
        <w:pStyle w:val="berschrift2"/>
      </w:pPr>
      <w:r>
        <w:t>2.</w:t>
      </w:r>
      <w:r w:rsidRPr="008F6D25">
        <w:t xml:space="preserve"> Tag: </w:t>
      </w:r>
      <w:r w:rsidR="00A052CE">
        <w:t>06.07.2021</w:t>
      </w:r>
    </w:p>
    <w:tbl>
      <w:tblPr>
        <w:tblStyle w:val="TabellemithellemGitternetz1"/>
        <w:tblW w:w="9209" w:type="dxa"/>
        <w:tblLook w:val="04A0" w:firstRow="1" w:lastRow="0" w:firstColumn="1" w:lastColumn="0" w:noHBand="0" w:noVBand="1"/>
      </w:tblPr>
      <w:tblGrid>
        <w:gridCol w:w="9209"/>
      </w:tblGrid>
      <w:tr w:rsidR="000B2B04" w14:paraId="692FCAFA" w14:textId="77777777" w:rsidTr="00294FFB">
        <w:tc>
          <w:tcPr>
            <w:tcW w:w="9209" w:type="dxa"/>
            <w:tcBorders>
              <w:bottom w:val="single" w:sz="4" w:space="0" w:color="auto"/>
            </w:tcBorders>
          </w:tcPr>
          <w:p w14:paraId="7C4B5E35" w14:textId="77777777" w:rsidR="000B2B04" w:rsidRDefault="000B2B04" w:rsidP="0035360B">
            <w:pPr>
              <w:pStyle w:val="berschrift3"/>
              <w:outlineLvl w:val="2"/>
            </w:pPr>
            <w:r>
              <w:t>Tätigkeiten</w:t>
            </w:r>
          </w:p>
          <w:p w14:paraId="726A0AD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7292BCFB" w14:textId="77777777" w:rsidTr="00294FFB">
        <w:tc>
          <w:tcPr>
            <w:tcW w:w="9209" w:type="dxa"/>
            <w:tcBorders>
              <w:top w:val="single" w:sz="4" w:space="0" w:color="auto"/>
              <w:left w:val="single" w:sz="4" w:space="0" w:color="auto"/>
              <w:bottom w:val="single" w:sz="4" w:space="0" w:color="auto"/>
              <w:right w:val="single" w:sz="4" w:space="0" w:color="auto"/>
            </w:tcBorders>
          </w:tcPr>
          <w:p w14:paraId="00706301" w14:textId="463E9768" w:rsidR="000B2B04" w:rsidRDefault="005F1BAF" w:rsidP="0035360B">
            <w:r>
              <w:t xml:space="preserve">Heute haben wir am </w:t>
            </w:r>
            <w:proofErr w:type="spellStart"/>
            <w:r>
              <w:t>morgen</w:t>
            </w:r>
            <w:proofErr w:type="spellEnd"/>
            <w:r>
              <w:t xml:space="preserve"> eine Stunde Zeit bekommen, um das Mockup erstellen zu können. Diese Arbeit wird dann später benotet. Danach bekamen wir zwei Präsentationen und mehr Input zum Thema. Danach konnten wir mit unserem Projekt starten. Wir haben uns zuerst organisiert und dann die Aufgaben aufgeteilt. </w:t>
            </w:r>
            <w:r w:rsidR="00812644">
              <w:t>Ich bekam die Aufgabe die Navigation zu programmieren.</w:t>
            </w:r>
          </w:p>
        </w:tc>
      </w:tr>
      <w:tr w:rsidR="000B2B04" w14:paraId="0BCEAF46" w14:textId="77777777" w:rsidTr="00294FFB">
        <w:tc>
          <w:tcPr>
            <w:tcW w:w="9209" w:type="dxa"/>
            <w:tcBorders>
              <w:top w:val="single" w:sz="4" w:space="0" w:color="auto"/>
            </w:tcBorders>
          </w:tcPr>
          <w:p w14:paraId="0268DC0E" w14:textId="77777777" w:rsidR="000B2B04" w:rsidRDefault="000B2B04" w:rsidP="0035360B"/>
        </w:tc>
      </w:tr>
      <w:tr w:rsidR="000B2B04" w14:paraId="5A929997" w14:textId="77777777" w:rsidTr="0035360B">
        <w:tc>
          <w:tcPr>
            <w:tcW w:w="9209" w:type="dxa"/>
            <w:tcBorders>
              <w:bottom w:val="single" w:sz="4" w:space="0" w:color="auto"/>
            </w:tcBorders>
          </w:tcPr>
          <w:p w14:paraId="1326CE07" w14:textId="77777777" w:rsidR="000B2B04" w:rsidRDefault="000B2B04" w:rsidP="0035360B">
            <w:pPr>
              <w:pStyle w:val="berschrift3"/>
              <w:outlineLvl w:val="2"/>
            </w:pPr>
            <w:r>
              <w:t>Gelerntes</w:t>
            </w:r>
          </w:p>
          <w:p w14:paraId="52BA927D" w14:textId="77777777" w:rsidR="000B2B04" w:rsidRDefault="000B2B04" w:rsidP="0035360B">
            <w:r w:rsidRPr="0061393C">
              <w:t>Welche Themen waren heute neu für dich und was hast du gelernt?</w:t>
            </w:r>
          </w:p>
        </w:tc>
      </w:tr>
      <w:tr w:rsidR="000B2B04" w14:paraId="70F9A840" w14:textId="77777777" w:rsidTr="0035360B">
        <w:tc>
          <w:tcPr>
            <w:tcW w:w="9209" w:type="dxa"/>
            <w:tcBorders>
              <w:top w:val="single" w:sz="4" w:space="0" w:color="auto"/>
              <w:left w:val="single" w:sz="4" w:space="0" w:color="auto"/>
              <w:bottom w:val="single" w:sz="4" w:space="0" w:color="auto"/>
              <w:right w:val="single" w:sz="4" w:space="0" w:color="auto"/>
            </w:tcBorders>
          </w:tcPr>
          <w:p w14:paraId="6205657C" w14:textId="75BD7279" w:rsidR="000B2B04" w:rsidRDefault="005F1BAF" w:rsidP="0035360B">
            <w:r>
              <w:t xml:space="preserve">Wie man Mockups erstellt, wusste ich bereits von früheren Projekten. Jedoch war mir das ganze Projekt in Android Studios </w:t>
            </w:r>
            <w:r w:rsidR="00C4060F">
              <w:t xml:space="preserve">neu und ich muss mich noch zurechtfinden. Heute habe ich die </w:t>
            </w:r>
            <w:proofErr w:type="spellStart"/>
            <w:r w:rsidR="00C4060F">
              <w:t>Navbar</w:t>
            </w:r>
            <w:proofErr w:type="spellEnd"/>
            <w:r w:rsidR="00C4060F">
              <w:t xml:space="preserve"> erstellt und dazu habe ich viele neue Dinge gelernt.</w:t>
            </w:r>
          </w:p>
          <w:p w14:paraId="04133C36" w14:textId="77777777" w:rsidR="000B2B04" w:rsidRDefault="000B2B04" w:rsidP="0035360B"/>
        </w:tc>
      </w:tr>
    </w:tbl>
    <w:p w14:paraId="34B887C7" w14:textId="77777777" w:rsidR="000B2B04" w:rsidRPr="0061393C" w:rsidRDefault="000B2B04" w:rsidP="000B2B04"/>
    <w:p w14:paraId="263D9FC2" w14:textId="706A7A39" w:rsidR="000B2B04" w:rsidRDefault="000B2B04" w:rsidP="000B2B04">
      <w:pPr>
        <w:pStyle w:val="berschrift2"/>
      </w:pPr>
      <w:r>
        <w:lastRenderedPageBreak/>
        <w:t>3.</w:t>
      </w:r>
      <w:r w:rsidRPr="008F6D25">
        <w:t xml:space="preserve"> Tag: </w:t>
      </w:r>
      <w:r w:rsidR="00A052CE">
        <w:t>07.07.2021</w:t>
      </w:r>
    </w:p>
    <w:tbl>
      <w:tblPr>
        <w:tblStyle w:val="TabellemithellemGitternetz1"/>
        <w:tblW w:w="9209" w:type="dxa"/>
        <w:tblLook w:val="04A0" w:firstRow="1" w:lastRow="0" w:firstColumn="1" w:lastColumn="0" w:noHBand="0" w:noVBand="1"/>
      </w:tblPr>
      <w:tblGrid>
        <w:gridCol w:w="9209"/>
      </w:tblGrid>
      <w:tr w:rsidR="000B2B04" w14:paraId="5078A000" w14:textId="77777777" w:rsidTr="00294FFB">
        <w:tc>
          <w:tcPr>
            <w:tcW w:w="9209" w:type="dxa"/>
            <w:tcBorders>
              <w:bottom w:val="single" w:sz="4" w:space="0" w:color="auto"/>
            </w:tcBorders>
          </w:tcPr>
          <w:p w14:paraId="25268D60" w14:textId="77777777" w:rsidR="000B2B04" w:rsidRDefault="000B2B04" w:rsidP="0035360B">
            <w:pPr>
              <w:pStyle w:val="berschrift3"/>
              <w:outlineLvl w:val="2"/>
            </w:pPr>
            <w:r>
              <w:t>Tätigkeiten</w:t>
            </w:r>
          </w:p>
          <w:p w14:paraId="530A62AE"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r w:rsidR="000B2B04" w:rsidRPr="0061393C">
              <w:t>.</w:t>
            </w:r>
          </w:p>
        </w:tc>
      </w:tr>
      <w:tr w:rsidR="000B2B04" w14:paraId="035825D8" w14:textId="77777777" w:rsidTr="00294FFB">
        <w:tc>
          <w:tcPr>
            <w:tcW w:w="9209" w:type="dxa"/>
            <w:tcBorders>
              <w:top w:val="single" w:sz="4" w:space="0" w:color="auto"/>
              <w:left w:val="single" w:sz="4" w:space="0" w:color="auto"/>
              <w:bottom w:val="single" w:sz="4" w:space="0" w:color="auto"/>
              <w:right w:val="single" w:sz="4" w:space="0" w:color="auto"/>
            </w:tcBorders>
          </w:tcPr>
          <w:p w14:paraId="2FE0A679" w14:textId="35080F90" w:rsidR="000B2B04" w:rsidRDefault="00812644" w:rsidP="0035360B">
            <w:r>
              <w:t>Heute Morgen habe ich noch die Navigation fertig programmiert. Danach fing ich mit der News Seite an. Diese beanspruchte viel Zeit, denn es ist ein sehr komplexer Code. Zwischendurch habe ich immer noch ein bisschen die Applikation verschönert, indem ich zum Beispiel neue Schriftarten hinzufügte oder die Farben änderte. Jedoch haben wir in der Gruppe beschlossen, dass wir am Donnerstag und Freitag die Formatierung machen werden.</w:t>
            </w:r>
          </w:p>
          <w:p w14:paraId="24FC6FC2" w14:textId="6A4338A3" w:rsidR="00812644" w:rsidRDefault="00812644" w:rsidP="0035360B"/>
        </w:tc>
      </w:tr>
      <w:tr w:rsidR="000B2B04" w14:paraId="79C76DA5" w14:textId="77777777" w:rsidTr="00294FFB">
        <w:tc>
          <w:tcPr>
            <w:tcW w:w="9209" w:type="dxa"/>
            <w:tcBorders>
              <w:top w:val="single" w:sz="4" w:space="0" w:color="auto"/>
            </w:tcBorders>
          </w:tcPr>
          <w:p w14:paraId="67B08411" w14:textId="77777777" w:rsidR="000B2B04" w:rsidRDefault="000B2B04" w:rsidP="0035360B"/>
        </w:tc>
      </w:tr>
      <w:tr w:rsidR="000B2B04" w14:paraId="36CB32E1" w14:textId="77777777" w:rsidTr="0035360B">
        <w:tc>
          <w:tcPr>
            <w:tcW w:w="9209" w:type="dxa"/>
            <w:tcBorders>
              <w:bottom w:val="single" w:sz="4" w:space="0" w:color="auto"/>
            </w:tcBorders>
          </w:tcPr>
          <w:p w14:paraId="72C63B3D" w14:textId="77777777" w:rsidR="000B2B04" w:rsidRDefault="000B2B04" w:rsidP="0035360B">
            <w:pPr>
              <w:pStyle w:val="berschrift3"/>
              <w:outlineLvl w:val="2"/>
            </w:pPr>
            <w:r>
              <w:t>Gelerntes</w:t>
            </w:r>
          </w:p>
          <w:p w14:paraId="39DB8D5E" w14:textId="77777777" w:rsidR="000B2B04" w:rsidRDefault="000B2B04" w:rsidP="0035360B">
            <w:r w:rsidRPr="0061393C">
              <w:t>Welche Themen waren heute neu für dich und was hast du gelernt?</w:t>
            </w:r>
          </w:p>
        </w:tc>
      </w:tr>
      <w:tr w:rsidR="000B2B04" w14:paraId="751E8D35" w14:textId="77777777" w:rsidTr="0035360B">
        <w:tc>
          <w:tcPr>
            <w:tcW w:w="9209" w:type="dxa"/>
            <w:tcBorders>
              <w:top w:val="single" w:sz="4" w:space="0" w:color="auto"/>
              <w:left w:val="single" w:sz="4" w:space="0" w:color="auto"/>
              <w:bottom w:val="single" w:sz="4" w:space="0" w:color="auto"/>
              <w:right w:val="single" w:sz="4" w:space="0" w:color="auto"/>
            </w:tcBorders>
          </w:tcPr>
          <w:p w14:paraId="373B32F4" w14:textId="32974FB7" w:rsidR="000B2B04" w:rsidRDefault="004C16E4" w:rsidP="0035360B">
            <w:r>
              <w:t xml:space="preserve">Für mich war heute das Thema </w:t>
            </w:r>
            <w:proofErr w:type="spellStart"/>
            <w:r>
              <w:t>Json</w:t>
            </w:r>
            <w:proofErr w:type="spellEnd"/>
            <w:r>
              <w:t xml:space="preserve"> </w:t>
            </w:r>
            <w:proofErr w:type="spellStart"/>
            <w:r>
              <w:t>api</w:t>
            </w:r>
            <w:proofErr w:type="spellEnd"/>
            <w:r>
              <w:t xml:space="preserve"> neu. Ich kannte das vorhin nicht und habe viel dazu gelernt. Ich musste einige Videos darüber schauen und viel im Internet recherchieren. Schlussendlich verstehen ich </w:t>
            </w:r>
            <w:proofErr w:type="spellStart"/>
            <w:r>
              <w:t>Json</w:t>
            </w:r>
            <w:proofErr w:type="spellEnd"/>
            <w:r>
              <w:t xml:space="preserve"> noch nicht ganz, aber im grossen und ganzen schon.</w:t>
            </w:r>
          </w:p>
        </w:tc>
      </w:tr>
    </w:tbl>
    <w:p w14:paraId="301C30E7" w14:textId="77777777" w:rsidR="000B2B04" w:rsidRPr="0061393C" w:rsidRDefault="000B2B04" w:rsidP="000B2B04"/>
    <w:p w14:paraId="448CD121" w14:textId="71DF601C" w:rsidR="000B2B04" w:rsidRDefault="000B2B04" w:rsidP="000B2B04">
      <w:pPr>
        <w:pStyle w:val="berschrift2"/>
      </w:pPr>
      <w:r>
        <w:t>4.</w:t>
      </w:r>
      <w:r w:rsidRPr="008F6D25">
        <w:t xml:space="preserve"> Tag: </w:t>
      </w:r>
      <w:r w:rsidR="00A052CE">
        <w:t>08.07.2021</w:t>
      </w:r>
    </w:p>
    <w:tbl>
      <w:tblPr>
        <w:tblStyle w:val="TabellemithellemGitternetz1"/>
        <w:tblW w:w="9209" w:type="dxa"/>
        <w:tblLook w:val="04A0" w:firstRow="1" w:lastRow="0" w:firstColumn="1" w:lastColumn="0" w:noHBand="0" w:noVBand="1"/>
      </w:tblPr>
      <w:tblGrid>
        <w:gridCol w:w="9209"/>
      </w:tblGrid>
      <w:tr w:rsidR="000B2B04" w14:paraId="7ADCB527" w14:textId="77777777" w:rsidTr="00294FFB">
        <w:tc>
          <w:tcPr>
            <w:tcW w:w="9209" w:type="dxa"/>
            <w:tcBorders>
              <w:bottom w:val="single" w:sz="4" w:space="0" w:color="auto"/>
            </w:tcBorders>
          </w:tcPr>
          <w:p w14:paraId="693FB634" w14:textId="77777777" w:rsidR="000B2B04" w:rsidRDefault="000B2B04" w:rsidP="0035360B">
            <w:pPr>
              <w:pStyle w:val="berschrift3"/>
              <w:outlineLvl w:val="2"/>
            </w:pPr>
            <w:r>
              <w:t>Tätigkeiten</w:t>
            </w:r>
          </w:p>
          <w:p w14:paraId="4C3DD337"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06AAE965" w14:textId="77777777" w:rsidTr="00294FFB">
        <w:tc>
          <w:tcPr>
            <w:tcW w:w="9209" w:type="dxa"/>
            <w:tcBorders>
              <w:top w:val="single" w:sz="4" w:space="0" w:color="auto"/>
              <w:left w:val="single" w:sz="4" w:space="0" w:color="auto"/>
              <w:bottom w:val="single" w:sz="4" w:space="0" w:color="auto"/>
              <w:right w:val="single" w:sz="4" w:space="0" w:color="auto"/>
            </w:tcBorders>
          </w:tcPr>
          <w:p w14:paraId="001E80A6" w14:textId="77777777" w:rsidR="000B2B04" w:rsidRDefault="000B2B04" w:rsidP="0035360B"/>
          <w:p w14:paraId="2D3A0DF0" w14:textId="77777777" w:rsidR="000B2B04" w:rsidRDefault="000B2B04" w:rsidP="0035360B"/>
          <w:p w14:paraId="27357B6B" w14:textId="77777777" w:rsidR="004640E7" w:rsidRDefault="004640E7" w:rsidP="0035360B"/>
          <w:p w14:paraId="49CC87D2" w14:textId="77777777" w:rsidR="004640E7" w:rsidRDefault="004640E7" w:rsidP="0035360B"/>
          <w:p w14:paraId="468355DC" w14:textId="77777777" w:rsidR="000B2B04" w:rsidRDefault="000B2B04" w:rsidP="0035360B"/>
          <w:p w14:paraId="3781B935" w14:textId="77777777" w:rsidR="000B2B04" w:rsidRDefault="000B2B04" w:rsidP="0035360B"/>
        </w:tc>
      </w:tr>
      <w:tr w:rsidR="000B2B04" w14:paraId="55BA02D8" w14:textId="77777777" w:rsidTr="00294FFB">
        <w:tc>
          <w:tcPr>
            <w:tcW w:w="9209" w:type="dxa"/>
            <w:tcBorders>
              <w:top w:val="single" w:sz="4" w:space="0" w:color="auto"/>
            </w:tcBorders>
          </w:tcPr>
          <w:p w14:paraId="65C87193" w14:textId="77777777" w:rsidR="000B2B04" w:rsidRDefault="000B2B04" w:rsidP="0035360B"/>
        </w:tc>
      </w:tr>
      <w:tr w:rsidR="000B2B04" w14:paraId="15037A93" w14:textId="77777777" w:rsidTr="0035360B">
        <w:tc>
          <w:tcPr>
            <w:tcW w:w="9209" w:type="dxa"/>
            <w:tcBorders>
              <w:bottom w:val="single" w:sz="4" w:space="0" w:color="auto"/>
            </w:tcBorders>
          </w:tcPr>
          <w:p w14:paraId="5C0C0EA1" w14:textId="77777777" w:rsidR="000B2B04" w:rsidRDefault="000B2B04" w:rsidP="0035360B">
            <w:pPr>
              <w:pStyle w:val="berschrift3"/>
              <w:outlineLvl w:val="2"/>
            </w:pPr>
            <w:r>
              <w:t>Gelerntes</w:t>
            </w:r>
          </w:p>
          <w:p w14:paraId="559A217C" w14:textId="77777777" w:rsidR="000B2B04" w:rsidRDefault="000B2B04" w:rsidP="0035360B">
            <w:r w:rsidRPr="0061393C">
              <w:t>Welche Themen waren heute neu für dich und was hast du gelernt?</w:t>
            </w:r>
          </w:p>
        </w:tc>
      </w:tr>
      <w:tr w:rsidR="000B2B04" w14:paraId="6978D11F" w14:textId="77777777" w:rsidTr="0035360B">
        <w:tc>
          <w:tcPr>
            <w:tcW w:w="9209" w:type="dxa"/>
            <w:tcBorders>
              <w:top w:val="single" w:sz="4" w:space="0" w:color="auto"/>
              <w:left w:val="single" w:sz="4" w:space="0" w:color="auto"/>
              <w:bottom w:val="single" w:sz="4" w:space="0" w:color="auto"/>
              <w:right w:val="single" w:sz="4" w:space="0" w:color="auto"/>
            </w:tcBorders>
          </w:tcPr>
          <w:p w14:paraId="41821BCA" w14:textId="77777777" w:rsidR="000B2B04" w:rsidRDefault="000B2B04" w:rsidP="0035360B"/>
          <w:p w14:paraId="3770EBAD" w14:textId="77777777" w:rsidR="000B2B04" w:rsidRDefault="000B2B04" w:rsidP="0035360B"/>
          <w:p w14:paraId="020E16C8" w14:textId="77777777" w:rsidR="000B2B04" w:rsidRDefault="000B2B04" w:rsidP="0035360B"/>
          <w:p w14:paraId="718C9C58" w14:textId="77777777" w:rsidR="004640E7" w:rsidRDefault="004640E7" w:rsidP="0035360B"/>
          <w:p w14:paraId="3A56C3D3" w14:textId="77777777" w:rsidR="004640E7" w:rsidRDefault="004640E7" w:rsidP="0035360B"/>
          <w:p w14:paraId="2DA336C4" w14:textId="77777777" w:rsidR="000B2B04" w:rsidRDefault="000B2B04" w:rsidP="0035360B"/>
        </w:tc>
      </w:tr>
    </w:tbl>
    <w:p w14:paraId="5AFB7CE2" w14:textId="77777777" w:rsidR="000B2B04" w:rsidRPr="0061393C" w:rsidRDefault="000B2B04" w:rsidP="000B2B04"/>
    <w:p w14:paraId="7CF2D625" w14:textId="77777777" w:rsidR="004640E7" w:rsidRDefault="004640E7">
      <w:pPr>
        <w:rPr>
          <w:rFonts w:asciiTheme="majorHAnsi" w:eastAsiaTheme="majorEastAsia" w:hAnsiTheme="majorHAnsi" w:cstheme="majorBidi"/>
          <w:color w:val="606060" w:themeColor="text1" w:themeTint="BF"/>
          <w:sz w:val="28"/>
          <w:szCs w:val="28"/>
        </w:rPr>
      </w:pPr>
      <w:r>
        <w:br w:type="page"/>
      </w:r>
    </w:p>
    <w:p w14:paraId="0B0E46CD" w14:textId="1C8B8420" w:rsidR="000B2B04" w:rsidRDefault="000B2B04" w:rsidP="000B2B04">
      <w:pPr>
        <w:pStyle w:val="berschrift2"/>
      </w:pPr>
      <w:r>
        <w:lastRenderedPageBreak/>
        <w:t>5.</w:t>
      </w:r>
      <w:r w:rsidRPr="008F6D25">
        <w:t xml:space="preserve"> Tag: </w:t>
      </w:r>
      <w:r w:rsidR="00A052CE">
        <w:t>09.07.2021</w:t>
      </w:r>
    </w:p>
    <w:tbl>
      <w:tblPr>
        <w:tblStyle w:val="TabellemithellemGitternetz1"/>
        <w:tblW w:w="9209" w:type="dxa"/>
        <w:tblLook w:val="04A0" w:firstRow="1" w:lastRow="0" w:firstColumn="1" w:lastColumn="0" w:noHBand="0" w:noVBand="1"/>
      </w:tblPr>
      <w:tblGrid>
        <w:gridCol w:w="9209"/>
      </w:tblGrid>
      <w:tr w:rsidR="000B2B04" w14:paraId="16EF1603" w14:textId="77777777" w:rsidTr="00294FFB">
        <w:tc>
          <w:tcPr>
            <w:tcW w:w="9209" w:type="dxa"/>
            <w:tcBorders>
              <w:bottom w:val="single" w:sz="4" w:space="0" w:color="auto"/>
            </w:tcBorders>
          </w:tcPr>
          <w:p w14:paraId="3DBED59A" w14:textId="77777777" w:rsidR="000B2B04" w:rsidRDefault="000B2B04" w:rsidP="0035360B">
            <w:pPr>
              <w:pStyle w:val="berschrift3"/>
              <w:outlineLvl w:val="2"/>
            </w:pPr>
            <w:r>
              <w:t>Tätigkeiten</w:t>
            </w:r>
          </w:p>
          <w:p w14:paraId="5D155873" w14:textId="77777777" w:rsidR="000B2B04" w:rsidRDefault="000E2121" w:rsidP="0035360B">
            <w:r w:rsidRPr="0061393C">
              <w:t>Beschreibe hier die Aufgaben</w:t>
            </w:r>
            <w:r>
              <w:t>,</w:t>
            </w:r>
            <w:r w:rsidRPr="0061393C">
              <w:t xml:space="preserve"> die du heute ausgeführt hast</w:t>
            </w:r>
            <w:r>
              <w:t>,</w:t>
            </w:r>
            <w:r w:rsidRPr="0061393C">
              <w:t xml:space="preserve"> und gib an, wie lange du dich damit beschäftigt hast.</w:t>
            </w:r>
          </w:p>
        </w:tc>
      </w:tr>
      <w:tr w:rsidR="000B2B04" w14:paraId="7B3C8C1F" w14:textId="77777777" w:rsidTr="00294FFB">
        <w:tc>
          <w:tcPr>
            <w:tcW w:w="9209" w:type="dxa"/>
            <w:tcBorders>
              <w:top w:val="single" w:sz="4" w:space="0" w:color="auto"/>
              <w:left w:val="single" w:sz="4" w:space="0" w:color="auto"/>
              <w:bottom w:val="single" w:sz="4" w:space="0" w:color="auto"/>
              <w:right w:val="single" w:sz="4" w:space="0" w:color="auto"/>
            </w:tcBorders>
          </w:tcPr>
          <w:p w14:paraId="6D2C2995" w14:textId="77777777" w:rsidR="000B2B04" w:rsidRDefault="000B2B04" w:rsidP="0035360B"/>
          <w:p w14:paraId="524437AF" w14:textId="77777777" w:rsidR="000B2B04" w:rsidRDefault="000B2B04" w:rsidP="0035360B"/>
          <w:p w14:paraId="1E190679" w14:textId="77777777" w:rsidR="004640E7" w:rsidRDefault="004640E7" w:rsidP="0035360B"/>
          <w:p w14:paraId="411A17E3" w14:textId="77777777" w:rsidR="00607D82" w:rsidRDefault="00607D82" w:rsidP="0035360B"/>
          <w:p w14:paraId="211347B1" w14:textId="77777777" w:rsidR="004640E7" w:rsidRDefault="004640E7" w:rsidP="0035360B"/>
          <w:p w14:paraId="7BB21E2D" w14:textId="77777777" w:rsidR="000B2B04" w:rsidRDefault="000B2B04" w:rsidP="0035360B"/>
        </w:tc>
      </w:tr>
      <w:tr w:rsidR="000B2B04" w14:paraId="7678E02B" w14:textId="77777777" w:rsidTr="00294FFB">
        <w:tc>
          <w:tcPr>
            <w:tcW w:w="9209" w:type="dxa"/>
            <w:tcBorders>
              <w:top w:val="single" w:sz="4" w:space="0" w:color="auto"/>
            </w:tcBorders>
          </w:tcPr>
          <w:p w14:paraId="5CD87121" w14:textId="77777777" w:rsidR="000B2B04" w:rsidRDefault="000B2B04" w:rsidP="0035360B"/>
        </w:tc>
      </w:tr>
      <w:tr w:rsidR="000B2B04" w14:paraId="79E1CB9C" w14:textId="77777777" w:rsidTr="0035360B">
        <w:tc>
          <w:tcPr>
            <w:tcW w:w="9209" w:type="dxa"/>
            <w:tcBorders>
              <w:bottom w:val="single" w:sz="4" w:space="0" w:color="auto"/>
            </w:tcBorders>
          </w:tcPr>
          <w:p w14:paraId="163CC204" w14:textId="77777777" w:rsidR="000B2B04" w:rsidRDefault="000B2B04" w:rsidP="0035360B">
            <w:pPr>
              <w:pStyle w:val="berschrift3"/>
              <w:outlineLvl w:val="2"/>
            </w:pPr>
            <w:r>
              <w:t>Gelerntes</w:t>
            </w:r>
          </w:p>
          <w:p w14:paraId="33EBD89D" w14:textId="77777777" w:rsidR="000B2B04" w:rsidRDefault="000B2B04" w:rsidP="0035360B">
            <w:r w:rsidRPr="0061393C">
              <w:t>Welche Themen waren heute neu für dich und was hast du gelernt?</w:t>
            </w:r>
          </w:p>
        </w:tc>
      </w:tr>
      <w:tr w:rsidR="000B2B04" w14:paraId="3DF3CB4C" w14:textId="77777777" w:rsidTr="0035360B">
        <w:tc>
          <w:tcPr>
            <w:tcW w:w="9209" w:type="dxa"/>
            <w:tcBorders>
              <w:top w:val="single" w:sz="4" w:space="0" w:color="auto"/>
              <w:left w:val="single" w:sz="4" w:space="0" w:color="auto"/>
              <w:bottom w:val="single" w:sz="4" w:space="0" w:color="auto"/>
              <w:right w:val="single" w:sz="4" w:space="0" w:color="auto"/>
            </w:tcBorders>
          </w:tcPr>
          <w:p w14:paraId="664D11EF" w14:textId="77777777" w:rsidR="000B2B04" w:rsidRDefault="000B2B04" w:rsidP="0035360B"/>
          <w:p w14:paraId="35B5FE2D" w14:textId="77777777" w:rsidR="000B2B04" w:rsidRDefault="000B2B04" w:rsidP="0035360B"/>
          <w:p w14:paraId="21E4E3F5" w14:textId="77777777" w:rsidR="000B2B04" w:rsidRDefault="000B2B04" w:rsidP="0035360B"/>
          <w:p w14:paraId="6509FF26" w14:textId="77777777" w:rsidR="004640E7" w:rsidRDefault="004640E7" w:rsidP="0035360B"/>
          <w:p w14:paraId="4B8E4A24" w14:textId="77777777" w:rsidR="004640E7" w:rsidRDefault="004640E7" w:rsidP="0035360B"/>
          <w:p w14:paraId="2CBF3227" w14:textId="77777777" w:rsidR="000B2B04" w:rsidRDefault="000B2B04" w:rsidP="0035360B"/>
        </w:tc>
      </w:tr>
    </w:tbl>
    <w:p w14:paraId="4CCB073D" w14:textId="77777777" w:rsidR="000B2B04" w:rsidRPr="0061393C" w:rsidRDefault="000B2B04" w:rsidP="0061393C"/>
    <w:p w14:paraId="23E186D4" w14:textId="77777777" w:rsidR="009A1B2C" w:rsidRDefault="009A1B2C" w:rsidP="0061393C">
      <w:pPr>
        <w:pStyle w:val="berschrift2"/>
      </w:pPr>
      <w:r>
        <w:t xml:space="preserve">Reflexion </w:t>
      </w:r>
      <w:r w:rsidR="0061393C">
        <w:t>- Handlungskompetenzen</w:t>
      </w:r>
    </w:p>
    <w:p w14:paraId="1DFE3A6D" w14:textId="77777777" w:rsidR="009A1B2C" w:rsidRDefault="00F8653F" w:rsidP="009A1B2C">
      <w:r>
        <w:t>Die Fragen sind</w:t>
      </w:r>
      <w:r w:rsidR="0061393C">
        <w:t xml:space="preserve"> in Be</w:t>
      </w:r>
      <w:r>
        <w:t>zug auf die Modulidentifikation zu beantworten.</w:t>
      </w:r>
    </w:p>
    <w:p w14:paraId="3D141F0C" w14:textId="77777777" w:rsidR="0061393C" w:rsidRDefault="0061393C" w:rsidP="0061393C">
      <w:pPr>
        <w:pStyle w:val="Listenabsatz"/>
        <w:numPr>
          <w:ilvl w:val="0"/>
          <w:numId w:val="13"/>
        </w:numPr>
        <w:spacing w:after="160" w:line="259" w:lineRule="auto"/>
      </w:pPr>
      <w:r>
        <w:t>Was habe ich gelernt?</w:t>
      </w:r>
    </w:p>
    <w:p w14:paraId="47F7D2B8" w14:textId="77777777" w:rsidR="0061393C" w:rsidRDefault="0061393C" w:rsidP="0061393C">
      <w:pPr>
        <w:pStyle w:val="Listenabsatz"/>
        <w:numPr>
          <w:ilvl w:val="0"/>
          <w:numId w:val="13"/>
        </w:numPr>
        <w:spacing w:after="160" w:line="259" w:lineRule="auto"/>
      </w:pPr>
      <w:r>
        <w:t>Welche Situati</w:t>
      </w:r>
      <w:r w:rsidR="002D35BE">
        <w:t>onen/Aufgaben kann ich mit dem G</w:t>
      </w:r>
      <w:r>
        <w:t>elernten meiste</w:t>
      </w:r>
      <w:r w:rsidR="002D35BE">
        <w:t>r</w:t>
      </w:r>
      <w:r>
        <w:t>n?</w:t>
      </w:r>
    </w:p>
    <w:p w14:paraId="095BC200" w14:textId="77777777" w:rsidR="0061393C" w:rsidRDefault="0061393C" w:rsidP="0061393C">
      <w:pPr>
        <w:pStyle w:val="Listenabsatz"/>
        <w:numPr>
          <w:ilvl w:val="0"/>
          <w:numId w:val="13"/>
        </w:numPr>
        <w:spacing w:after="160" w:line="259" w:lineRule="auto"/>
      </w:pPr>
      <w:r>
        <w:t>Wo fühle ich mich sicher, was kann ich gut?</w:t>
      </w:r>
    </w:p>
    <w:p w14:paraId="202E35B8" w14:textId="77777777" w:rsidR="0061393C" w:rsidRDefault="0061393C" w:rsidP="0061393C">
      <w:pPr>
        <w:pStyle w:val="Listenabsatz"/>
        <w:numPr>
          <w:ilvl w:val="0"/>
          <w:numId w:val="13"/>
        </w:numPr>
        <w:spacing w:after="160" w:line="259" w:lineRule="auto"/>
      </w:pPr>
      <w:r>
        <w:t>Wo fühle ich mich unsicher, was kann ich nicht so gut?</w:t>
      </w:r>
    </w:p>
    <w:p w14:paraId="27CFA4C5" w14:textId="77777777" w:rsidR="0061393C" w:rsidRDefault="0061393C" w:rsidP="0061393C">
      <w:pPr>
        <w:pStyle w:val="Listenabsatz"/>
        <w:numPr>
          <w:ilvl w:val="0"/>
          <w:numId w:val="13"/>
        </w:numPr>
        <w:spacing w:after="160" w:line="259" w:lineRule="auto"/>
      </w:pPr>
      <w:r>
        <w:t>Wo liegen besondere Stolpersteine verborgen?</w:t>
      </w:r>
    </w:p>
    <w:p w14:paraId="63F0D3A2" w14:textId="77777777" w:rsidR="0061393C" w:rsidRDefault="0061393C" w:rsidP="0061393C">
      <w:pPr>
        <w:pStyle w:val="Listenabsatz"/>
        <w:numPr>
          <w:ilvl w:val="0"/>
          <w:numId w:val="13"/>
        </w:numPr>
        <w:spacing w:after="160" w:line="259" w:lineRule="auto"/>
      </w:pPr>
      <w:r>
        <w:t xml:space="preserve">Was sind </w:t>
      </w:r>
      <w:r w:rsidR="002D35BE">
        <w:t xml:space="preserve">die </w:t>
      </w:r>
      <w:r>
        <w:t>Folgen bei Fehlern und Ungenauigkeiten?</w:t>
      </w:r>
    </w:p>
    <w:tbl>
      <w:tblPr>
        <w:tblStyle w:val="Tabellenraster"/>
        <w:tblW w:w="0" w:type="auto"/>
        <w:tblLook w:val="04A0" w:firstRow="1" w:lastRow="0" w:firstColumn="1" w:lastColumn="0" w:noHBand="0" w:noVBand="1"/>
      </w:tblPr>
      <w:tblGrid>
        <w:gridCol w:w="9060"/>
      </w:tblGrid>
      <w:tr w:rsidR="000B2B04" w14:paraId="023A4DD7" w14:textId="77777777" w:rsidTr="000B2B04">
        <w:tc>
          <w:tcPr>
            <w:tcW w:w="9062" w:type="dxa"/>
            <w:tcBorders>
              <w:top w:val="single" w:sz="4" w:space="0" w:color="auto"/>
              <w:left w:val="single" w:sz="4" w:space="0" w:color="auto"/>
              <w:bottom w:val="single" w:sz="4" w:space="0" w:color="auto"/>
              <w:right w:val="single" w:sz="4" w:space="0" w:color="auto"/>
            </w:tcBorders>
          </w:tcPr>
          <w:p w14:paraId="28F3E54A" w14:textId="77777777" w:rsidR="000B2B04" w:rsidRPr="00607D82" w:rsidRDefault="000B2B04" w:rsidP="00607D82"/>
          <w:p w14:paraId="2FB00FE4" w14:textId="77777777" w:rsidR="000B2B04" w:rsidRPr="00607D82" w:rsidRDefault="000B2B04" w:rsidP="00607D82"/>
          <w:p w14:paraId="105E66A9" w14:textId="77777777" w:rsidR="004640E7" w:rsidRPr="00607D82" w:rsidRDefault="004640E7" w:rsidP="00607D82"/>
          <w:p w14:paraId="10952A27" w14:textId="77777777" w:rsidR="004640E7" w:rsidRPr="00607D82" w:rsidRDefault="004640E7" w:rsidP="00607D82"/>
          <w:p w14:paraId="457EDBF4" w14:textId="77777777" w:rsidR="004640E7" w:rsidRPr="00607D82" w:rsidRDefault="004640E7" w:rsidP="00607D82"/>
          <w:p w14:paraId="2EC90BEA" w14:textId="77777777" w:rsidR="004640E7" w:rsidRPr="00607D82" w:rsidRDefault="004640E7" w:rsidP="00607D82"/>
          <w:p w14:paraId="71DAD58A" w14:textId="77777777" w:rsidR="004640E7" w:rsidRPr="00607D82" w:rsidRDefault="004640E7" w:rsidP="00607D82"/>
          <w:p w14:paraId="733EFE8C" w14:textId="77777777" w:rsidR="004640E7" w:rsidRPr="00607D82" w:rsidRDefault="004640E7" w:rsidP="00607D82"/>
          <w:p w14:paraId="52B844F5" w14:textId="77777777" w:rsidR="000B2B04" w:rsidRDefault="000B2B04" w:rsidP="000B2B04">
            <w:pPr>
              <w:spacing w:after="160" w:line="259" w:lineRule="auto"/>
            </w:pPr>
          </w:p>
        </w:tc>
      </w:tr>
    </w:tbl>
    <w:p w14:paraId="11C8D4A0" w14:textId="77777777" w:rsidR="000B2B04" w:rsidRDefault="000B2B04" w:rsidP="000B2B04">
      <w:pPr>
        <w:spacing w:after="160" w:line="259" w:lineRule="auto"/>
      </w:pPr>
    </w:p>
    <w:p w14:paraId="6091B559" w14:textId="77777777" w:rsidR="00607D82" w:rsidRDefault="00607D82">
      <w:pPr>
        <w:spacing w:after="120" w:line="264" w:lineRule="auto"/>
        <w:rPr>
          <w:rFonts w:asciiTheme="majorHAnsi" w:eastAsiaTheme="majorEastAsia" w:hAnsiTheme="majorHAnsi" w:cstheme="majorBidi"/>
          <w:color w:val="606060" w:themeColor="text1" w:themeTint="BF"/>
          <w:sz w:val="28"/>
          <w:szCs w:val="28"/>
        </w:rPr>
      </w:pPr>
      <w:r>
        <w:br w:type="page"/>
      </w:r>
    </w:p>
    <w:p w14:paraId="50E70327" w14:textId="77777777" w:rsidR="0061393C" w:rsidRDefault="0061393C" w:rsidP="0061393C">
      <w:pPr>
        <w:pStyle w:val="berschrift2"/>
      </w:pPr>
      <w:r>
        <w:lastRenderedPageBreak/>
        <w:t>Reflexion – Praxisbezug</w:t>
      </w:r>
    </w:p>
    <w:p w14:paraId="4970D79E" w14:textId="77777777" w:rsidR="0061393C" w:rsidRDefault="0061393C" w:rsidP="0061393C">
      <w:pPr>
        <w:pStyle w:val="Listenabsatz"/>
        <w:numPr>
          <w:ilvl w:val="0"/>
          <w:numId w:val="13"/>
        </w:numPr>
        <w:spacing w:after="160" w:line="259" w:lineRule="auto"/>
      </w:pPr>
      <w:r>
        <w:t xml:space="preserve">Wo kann ich das </w:t>
      </w:r>
      <w:r w:rsidR="002D35BE">
        <w:t>G</w:t>
      </w:r>
      <w:r>
        <w:t>elernte in meinem Betrieb umsetzen?</w:t>
      </w:r>
    </w:p>
    <w:p w14:paraId="090CAA2F" w14:textId="77777777" w:rsidR="0061393C" w:rsidRDefault="0061393C" w:rsidP="0061393C">
      <w:pPr>
        <w:pStyle w:val="Listenabsatz"/>
        <w:numPr>
          <w:ilvl w:val="0"/>
          <w:numId w:val="13"/>
        </w:numPr>
        <w:spacing w:after="160" w:line="259" w:lineRule="auto"/>
      </w:pPr>
      <w:r>
        <w:t xml:space="preserve">Wo liegen Unterschiede </w:t>
      </w:r>
      <w:r w:rsidR="000A702F">
        <w:t>vom</w:t>
      </w:r>
      <w:r>
        <w:t xml:space="preserve"> Gelernten </w:t>
      </w:r>
      <w:r w:rsidR="000A702F">
        <w:t xml:space="preserve">im </w:t>
      </w:r>
      <w:r>
        <w:t xml:space="preserve">üK </w:t>
      </w:r>
      <w:r w:rsidR="000A702F">
        <w:t>zur</w:t>
      </w:r>
      <w:r>
        <w:t xml:space="preserve"> Umsetzung </w:t>
      </w:r>
      <w:r w:rsidR="000A702F">
        <w:t xml:space="preserve">im </w:t>
      </w:r>
      <w:r>
        <w:t>Betrieb?</w:t>
      </w:r>
    </w:p>
    <w:tbl>
      <w:tblPr>
        <w:tblStyle w:val="Tabellenraster"/>
        <w:tblW w:w="0" w:type="auto"/>
        <w:tblLook w:val="04A0" w:firstRow="1" w:lastRow="0" w:firstColumn="1" w:lastColumn="0" w:noHBand="0" w:noVBand="1"/>
      </w:tblPr>
      <w:tblGrid>
        <w:gridCol w:w="9060"/>
      </w:tblGrid>
      <w:tr w:rsidR="000B2B04" w14:paraId="3B4F7761" w14:textId="77777777" w:rsidTr="000B2B04">
        <w:tc>
          <w:tcPr>
            <w:tcW w:w="9062" w:type="dxa"/>
          </w:tcPr>
          <w:p w14:paraId="45E98220" w14:textId="77777777" w:rsidR="000B2B04" w:rsidRPr="00607D82" w:rsidRDefault="000B2B04" w:rsidP="00607D82"/>
          <w:p w14:paraId="2A31D02E" w14:textId="77777777" w:rsidR="004640E7" w:rsidRPr="00607D82" w:rsidRDefault="004640E7" w:rsidP="00607D82"/>
          <w:p w14:paraId="540C4449" w14:textId="77777777" w:rsidR="004640E7" w:rsidRPr="00607D82" w:rsidRDefault="004640E7" w:rsidP="00607D82"/>
          <w:p w14:paraId="75A47A9C" w14:textId="77777777" w:rsidR="004640E7" w:rsidRPr="00607D82" w:rsidRDefault="004640E7" w:rsidP="00607D82"/>
          <w:p w14:paraId="4200A78F" w14:textId="77777777" w:rsidR="004640E7" w:rsidRPr="00607D82" w:rsidRDefault="004640E7" w:rsidP="00607D82"/>
          <w:p w14:paraId="2E290094" w14:textId="77777777" w:rsidR="004640E7" w:rsidRPr="00607D82" w:rsidRDefault="004640E7" w:rsidP="00607D82"/>
          <w:p w14:paraId="7607E941" w14:textId="77777777" w:rsidR="004640E7" w:rsidRPr="00607D82" w:rsidRDefault="004640E7" w:rsidP="00607D82"/>
          <w:p w14:paraId="288C6B5C" w14:textId="77777777" w:rsidR="000B2B04" w:rsidRPr="00607D82" w:rsidRDefault="000B2B04" w:rsidP="00607D82"/>
          <w:p w14:paraId="2DFF6EEE" w14:textId="77777777" w:rsidR="000B2B04" w:rsidRDefault="000B2B04" w:rsidP="000B2B04">
            <w:pPr>
              <w:spacing w:after="160" w:line="259" w:lineRule="auto"/>
            </w:pPr>
          </w:p>
        </w:tc>
      </w:tr>
    </w:tbl>
    <w:p w14:paraId="72A392AF" w14:textId="77777777" w:rsidR="000B2B04" w:rsidRDefault="000B2B04" w:rsidP="000B2B04">
      <w:pPr>
        <w:spacing w:after="160" w:line="259" w:lineRule="auto"/>
      </w:pPr>
    </w:p>
    <w:sectPr w:rsidR="000B2B04" w:rsidSect="00607D82">
      <w:headerReference w:type="default" r:id="rId8"/>
      <w:footerReference w:type="default" r:id="rId9"/>
      <w:headerReference w:type="first" r:id="rId10"/>
      <w:pgSz w:w="11906" w:h="16838" w:code="9"/>
      <w:pgMar w:top="2693" w:right="1418" w:bottom="1843" w:left="1418" w:header="703" w:footer="567"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0B5B5" w14:textId="77777777" w:rsidR="0073047D" w:rsidRDefault="0073047D" w:rsidP="00D80DC6">
      <w:r>
        <w:separator/>
      </w:r>
    </w:p>
  </w:endnote>
  <w:endnote w:type="continuationSeparator" w:id="0">
    <w:p w14:paraId="09F54090" w14:textId="77777777" w:rsidR="0073047D" w:rsidRDefault="0073047D" w:rsidP="00D80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DD1B8" w14:textId="77777777" w:rsidR="000702AD" w:rsidRPr="00607D82" w:rsidRDefault="000702AD" w:rsidP="000702AD">
    <w:pPr>
      <w:jc w:val="right"/>
      <w:rPr>
        <w:rFonts w:cs="Calibri"/>
        <w:sz w:val="16"/>
        <w:szCs w:val="16"/>
      </w:rPr>
    </w:pPr>
    <w:r w:rsidRPr="00607D82">
      <w:rPr>
        <w:rFonts w:cs="Calibri"/>
        <w:sz w:val="16"/>
        <w:szCs w:val="16"/>
      </w:rPr>
      <w:t>ICT-Berufsbildung Bern, Kurssekretariat</w:t>
    </w:r>
  </w:p>
  <w:p w14:paraId="10833918" w14:textId="77777777" w:rsidR="000702AD" w:rsidRPr="00607D82" w:rsidRDefault="000702AD" w:rsidP="000702AD">
    <w:pPr>
      <w:jc w:val="right"/>
      <w:rPr>
        <w:rFonts w:cs="Calibri"/>
        <w:sz w:val="16"/>
        <w:szCs w:val="16"/>
      </w:rPr>
    </w:pPr>
    <w:r w:rsidRPr="00607D82">
      <w:rPr>
        <w:rFonts w:cs="Calibri"/>
        <w:sz w:val="16"/>
        <w:szCs w:val="16"/>
      </w:rPr>
      <w:t>c/o ICT Berufsbildungscenter AG</w:t>
    </w:r>
  </w:p>
  <w:p w14:paraId="1531F881" w14:textId="77777777" w:rsidR="000702AD" w:rsidRPr="00607D82" w:rsidRDefault="000702AD" w:rsidP="000702AD">
    <w:pPr>
      <w:jc w:val="right"/>
      <w:rPr>
        <w:rFonts w:cs="Calibri"/>
        <w:sz w:val="16"/>
        <w:szCs w:val="16"/>
      </w:rPr>
    </w:pPr>
    <w:r w:rsidRPr="00607D82">
      <w:rPr>
        <w:rFonts w:cs="Calibri"/>
        <w:sz w:val="16"/>
        <w:szCs w:val="16"/>
      </w:rPr>
      <w:t>Bahnhöheweg 70, CH-3018 Bern</w:t>
    </w:r>
  </w:p>
  <w:p w14:paraId="39173BD7" w14:textId="77777777" w:rsidR="000702AD" w:rsidRPr="00607D82" w:rsidRDefault="000702AD" w:rsidP="000702AD">
    <w:pPr>
      <w:jc w:val="right"/>
      <w:rPr>
        <w:rFonts w:cs="Calibri"/>
        <w:sz w:val="16"/>
        <w:szCs w:val="16"/>
      </w:rPr>
    </w:pPr>
    <w:r w:rsidRPr="00607D82">
      <w:rPr>
        <w:rFonts w:cs="Calibri"/>
        <w:sz w:val="16"/>
        <w:szCs w:val="16"/>
      </w:rPr>
      <w:t>Telefon +41 31 998 99 80</w:t>
    </w:r>
  </w:p>
  <w:p w14:paraId="4B5F6BD0" w14:textId="77777777" w:rsidR="000702AD" w:rsidRPr="00607D82" w:rsidRDefault="000702AD" w:rsidP="000702AD">
    <w:pPr>
      <w:jc w:val="right"/>
      <w:rPr>
        <w:rFonts w:cs="Calibri"/>
        <w:sz w:val="16"/>
        <w:szCs w:val="16"/>
      </w:rPr>
    </w:pPr>
    <w:r w:rsidRPr="00607D82">
      <w:rPr>
        <w:rFonts w:cs="Calibri"/>
        <w:sz w:val="16"/>
        <w:szCs w:val="16"/>
      </w:rPr>
      <w:t>uek@ict-berufsbildung</w:t>
    </w:r>
    <w:r w:rsidR="00C336B2">
      <w:rPr>
        <w:rFonts w:cs="Calibri"/>
        <w:sz w:val="16"/>
        <w:szCs w:val="16"/>
      </w:rPr>
      <w:t>-bern</w:t>
    </w:r>
    <w:r w:rsidRPr="00607D82">
      <w:rPr>
        <w:rFonts w:cs="Calibri"/>
        <w:sz w:val="16"/>
        <w:szCs w:val="16"/>
      </w:rPr>
      <w:t>.ch</w:t>
    </w:r>
  </w:p>
  <w:p w14:paraId="26B7FA0F" w14:textId="77777777" w:rsidR="00CC0608" w:rsidRPr="00607D82" w:rsidRDefault="000702AD" w:rsidP="00062CE8">
    <w:pPr>
      <w:jc w:val="right"/>
      <w:rPr>
        <w:rFonts w:cs="Calibri"/>
        <w:sz w:val="16"/>
        <w:szCs w:val="16"/>
      </w:rPr>
    </w:pPr>
    <w:r w:rsidRPr="00607D82">
      <w:rPr>
        <w:rFonts w:cs="Calibri"/>
        <w:sz w:val="16"/>
        <w:szCs w:val="16"/>
      </w:rPr>
      <w:t>www.ict-berufsbildung</w:t>
    </w:r>
    <w:r w:rsidR="00C336B2">
      <w:rPr>
        <w:rFonts w:cs="Calibri"/>
        <w:sz w:val="16"/>
        <w:szCs w:val="16"/>
      </w:rPr>
      <w:t>-bern</w:t>
    </w:r>
    <w:r w:rsidRPr="00607D82">
      <w:rPr>
        <w:rFonts w:cs="Calibri"/>
        <w:sz w:val="16"/>
        <w:szCs w:val="16"/>
      </w:rPr>
      <w:t>.ch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ABB06" w14:textId="77777777" w:rsidR="0073047D" w:rsidRDefault="0073047D" w:rsidP="00D80DC6">
      <w:r>
        <w:separator/>
      </w:r>
    </w:p>
  </w:footnote>
  <w:footnote w:type="continuationSeparator" w:id="0">
    <w:p w14:paraId="71B00BA8" w14:textId="77777777" w:rsidR="0073047D" w:rsidRDefault="0073047D" w:rsidP="00D80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DBD6" w14:textId="77777777" w:rsidR="00581578" w:rsidRPr="00E2207B" w:rsidRDefault="00581578" w:rsidP="00581578">
    <w:pPr>
      <w:jc w:val="right"/>
    </w:pPr>
    <w:r w:rsidRPr="00F8653F">
      <w:rPr>
        <w:noProof/>
        <w:lang w:eastAsia="de-CH"/>
      </w:rPr>
      <w:drawing>
        <wp:inline distT="0" distB="0" distL="0" distR="0" wp14:anchorId="3E56681A" wp14:editId="13E4935A">
          <wp:extent cx="1046521" cy="972000"/>
          <wp:effectExtent l="0" t="0" r="127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7725" w14:textId="77777777" w:rsidR="00A06119" w:rsidRDefault="00A06119">
    <w:pPr>
      <w:pStyle w:val="Kopfzeile"/>
    </w:pPr>
    <w:r>
      <w:rPr>
        <w:noProof/>
        <w:lang w:eastAsia="de-CH"/>
      </w:rPr>
      <w:drawing>
        <wp:inline distT="0" distB="0" distL="0" distR="0" wp14:anchorId="42F5985F" wp14:editId="62E34296">
          <wp:extent cx="1046521" cy="972000"/>
          <wp:effectExtent l="0" t="0" r="127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1046521" cy="972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A8C"/>
    <w:multiLevelType w:val="hybridMultilevel"/>
    <w:tmpl w:val="0FDCA80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1477E53"/>
    <w:multiLevelType w:val="hybridMultilevel"/>
    <w:tmpl w:val="D3306A44"/>
    <w:lvl w:ilvl="0" w:tplc="6192AD1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EA441B5"/>
    <w:multiLevelType w:val="hybridMultilevel"/>
    <w:tmpl w:val="EDA80864"/>
    <w:lvl w:ilvl="0" w:tplc="0584E530">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FDD1351"/>
    <w:multiLevelType w:val="hybridMultilevel"/>
    <w:tmpl w:val="1EC02E3A"/>
    <w:lvl w:ilvl="0" w:tplc="CC0C7C32">
      <w:start w:val="1"/>
      <w:numFmt w:val="lowerLetter"/>
      <w:lvlText w:val="%1)"/>
      <w:lvlJc w:val="left"/>
      <w:pPr>
        <w:ind w:left="1065" w:hanging="7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264E4448"/>
    <w:multiLevelType w:val="hybridMultilevel"/>
    <w:tmpl w:val="90D82E2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17B33A2"/>
    <w:multiLevelType w:val="hybridMultilevel"/>
    <w:tmpl w:val="2996EB9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 w15:restartNumberingAfterBreak="0">
    <w:nsid w:val="606E353A"/>
    <w:multiLevelType w:val="hybridMultilevel"/>
    <w:tmpl w:val="71E847B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66D24D21"/>
    <w:multiLevelType w:val="hybridMultilevel"/>
    <w:tmpl w:val="328215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A1E600F"/>
    <w:multiLevelType w:val="hybridMultilevel"/>
    <w:tmpl w:val="C136BCB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07211BB"/>
    <w:multiLevelType w:val="hybridMultilevel"/>
    <w:tmpl w:val="A6FCC35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5B2E77"/>
    <w:multiLevelType w:val="hybridMultilevel"/>
    <w:tmpl w:val="80A4B8A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7E041A"/>
    <w:multiLevelType w:val="hybridMultilevel"/>
    <w:tmpl w:val="F9E0A60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FE017C4"/>
    <w:multiLevelType w:val="hybridMultilevel"/>
    <w:tmpl w:val="BBECDA3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0"/>
  </w:num>
  <w:num w:numId="4">
    <w:abstractNumId w:val="10"/>
  </w:num>
  <w:num w:numId="5">
    <w:abstractNumId w:val="11"/>
  </w:num>
  <w:num w:numId="6">
    <w:abstractNumId w:val="2"/>
  </w:num>
  <w:num w:numId="7">
    <w:abstractNumId w:val="12"/>
  </w:num>
  <w:num w:numId="8">
    <w:abstractNumId w:val="1"/>
  </w:num>
  <w:num w:numId="9">
    <w:abstractNumId w:val="7"/>
  </w:num>
  <w:num w:numId="10">
    <w:abstractNumId w:val="4"/>
  </w:num>
  <w:num w:numId="11">
    <w:abstractNumId w:val="9"/>
  </w:num>
  <w:num w:numId="12">
    <w:abstractNumId w:val="5"/>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8E"/>
    <w:rsid w:val="00006FA8"/>
    <w:rsid w:val="00062CE8"/>
    <w:rsid w:val="000702AD"/>
    <w:rsid w:val="00081D48"/>
    <w:rsid w:val="000A702F"/>
    <w:rsid w:val="000B2B04"/>
    <w:rsid w:val="000D23CC"/>
    <w:rsid w:val="000D63EF"/>
    <w:rsid w:val="000E2121"/>
    <w:rsid w:val="00103715"/>
    <w:rsid w:val="0012138C"/>
    <w:rsid w:val="001756C4"/>
    <w:rsid w:val="00262A04"/>
    <w:rsid w:val="00294FFB"/>
    <w:rsid w:val="002A5353"/>
    <w:rsid w:val="002D35BE"/>
    <w:rsid w:val="003D3D4F"/>
    <w:rsid w:val="004358E8"/>
    <w:rsid w:val="004640E7"/>
    <w:rsid w:val="004A6338"/>
    <w:rsid w:val="004C16E4"/>
    <w:rsid w:val="004C50FC"/>
    <w:rsid w:val="00541398"/>
    <w:rsid w:val="005463B3"/>
    <w:rsid w:val="00581578"/>
    <w:rsid w:val="005847DF"/>
    <w:rsid w:val="005B521D"/>
    <w:rsid w:val="005E35EB"/>
    <w:rsid w:val="005F1BAF"/>
    <w:rsid w:val="00607D82"/>
    <w:rsid w:val="0061393C"/>
    <w:rsid w:val="00641F4A"/>
    <w:rsid w:val="00685218"/>
    <w:rsid w:val="0073047D"/>
    <w:rsid w:val="007426E7"/>
    <w:rsid w:val="00783FA5"/>
    <w:rsid w:val="00801C92"/>
    <w:rsid w:val="00812644"/>
    <w:rsid w:val="00841C78"/>
    <w:rsid w:val="00887BB3"/>
    <w:rsid w:val="00906A8C"/>
    <w:rsid w:val="00940651"/>
    <w:rsid w:val="009A1B2C"/>
    <w:rsid w:val="009A2FD7"/>
    <w:rsid w:val="00A04B3B"/>
    <w:rsid w:val="00A052CE"/>
    <w:rsid w:val="00A06119"/>
    <w:rsid w:val="00A25148"/>
    <w:rsid w:val="00A3394E"/>
    <w:rsid w:val="00A50494"/>
    <w:rsid w:val="00B11B4B"/>
    <w:rsid w:val="00B31A2C"/>
    <w:rsid w:val="00B37FBC"/>
    <w:rsid w:val="00B4258E"/>
    <w:rsid w:val="00BB0EE1"/>
    <w:rsid w:val="00BC4CD0"/>
    <w:rsid w:val="00C336B2"/>
    <w:rsid w:val="00C4060F"/>
    <w:rsid w:val="00C66630"/>
    <w:rsid w:val="00C94538"/>
    <w:rsid w:val="00CA3356"/>
    <w:rsid w:val="00CC0608"/>
    <w:rsid w:val="00D13329"/>
    <w:rsid w:val="00D218AF"/>
    <w:rsid w:val="00D43A2C"/>
    <w:rsid w:val="00D80DC6"/>
    <w:rsid w:val="00D83C9F"/>
    <w:rsid w:val="00DA7468"/>
    <w:rsid w:val="00E43DFD"/>
    <w:rsid w:val="00E70757"/>
    <w:rsid w:val="00E77E78"/>
    <w:rsid w:val="00F3183B"/>
    <w:rsid w:val="00F45C6D"/>
    <w:rsid w:val="00F865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1C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07D82"/>
    <w:pPr>
      <w:spacing w:after="0" w:line="240" w:lineRule="auto"/>
    </w:pPr>
    <w:rPr>
      <w:rFonts w:ascii="Calibri" w:hAnsi="Calibri"/>
      <w:sz w:val="22"/>
    </w:rPr>
  </w:style>
  <w:style w:type="paragraph" w:styleId="berschrift1">
    <w:name w:val="heading 1"/>
    <w:basedOn w:val="Standard"/>
    <w:next w:val="Standard"/>
    <w:link w:val="berschrift1Zchn"/>
    <w:uiPriority w:val="9"/>
    <w:qFormat/>
    <w:rsid w:val="005463B3"/>
    <w:pPr>
      <w:keepNext/>
      <w:keepLines/>
      <w:spacing w:before="320"/>
      <w:outlineLvl w:val="0"/>
    </w:pPr>
    <w:rPr>
      <w:rFonts w:asciiTheme="majorHAnsi" w:eastAsiaTheme="majorEastAsia" w:hAnsiTheme="majorHAnsi" w:cstheme="majorBidi"/>
      <w:color w:val="BF8F00" w:themeColor="accent1" w:themeShade="BF"/>
      <w:sz w:val="32"/>
      <w:szCs w:val="32"/>
    </w:rPr>
  </w:style>
  <w:style w:type="paragraph" w:styleId="berschrift2">
    <w:name w:val="heading 2"/>
    <w:basedOn w:val="Standard"/>
    <w:next w:val="Standard"/>
    <w:link w:val="berschrift2Zchn"/>
    <w:uiPriority w:val="9"/>
    <w:unhideWhenUsed/>
    <w:qFormat/>
    <w:rsid w:val="005463B3"/>
    <w:pPr>
      <w:keepNext/>
      <w:keepLines/>
      <w:spacing w:before="80"/>
      <w:outlineLvl w:val="1"/>
    </w:pPr>
    <w:rPr>
      <w:rFonts w:asciiTheme="majorHAnsi" w:eastAsiaTheme="majorEastAsia" w:hAnsiTheme="majorHAnsi" w:cstheme="majorBidi"/>
      <w:color w:val="606060" w:themeColor="text1" w:themeTint="BF"/>
      <w:sz w:val="28"/>
      <w:szCs w:val="28"/>
    </w:rPr>
  </w:style>
  <w:style w:type="paragraph" w:styleId="berschrift3">
    <w:name w:val="heading 3"/>
    <w:basedOn w:val="Standard"/>
    <w:next w:val="Standard"/>
    <w:link w:val="berschrift3Zchn"/>
    <w:uiPriority w:val="9"/>
    <w:unhideWhenUsed/>
    <w:qFormat/>
    <w:rsid w:val="005463B3"/>
    <w:pPr>
      <w:keepNext/>
      <w:keepLines/>
      <w:spacing w:before="40"/>
      <w:outlineLvl w:val="2"/>
    </w:pPr>
    <w:rPr>
      <w:rFonts w:asciiTheme="majorHAnsi" w:eastAsiaTheme="majorEastAsia" w:hAnsiTheme="majorHAnsi" w:cstheme="majorBidi"/>
      <w:color w:val="099BDD" w:themeColor="text2"/>
      <w:sz w:val="24"/>
      <w:szCs w:val="24"/>
    </w:rPr>
  </w:style>
  <w:style w:type="paragraph" w:styleId="berschrift4">
    <w:name w:val="heading 4"/>
    <w:basedOn w:val="Standard"/>
    <w:next w:val="Standard"/>
    <w:link w:val="berschrift4Zchn"/>
    <w:uiPriority w:val="9"/>
    <w:semiHidden/>
    <w:unhideWhenUsed/>
    <w:qFormat/>
    <w:rsid w:val="005463B3"/>
    <w:pPr>
      <w:keepNext/>
      <w:keepLines/>
      <w:spacing w:before="40"/>
      <w:outlineLvl w:val="3"/>
    </w:pPr>
    <w:rPr>
      <w:rFonts w:asciiTheme="majorHAnsi" w:eastAsiaTheme="majorEastAsia" w:hAnsiTheme="majorHAnsi" w:cstheme="majorBidi"/>
      <w:szCs w:val="22"/>
    </w:rPr>
  </w:style>
  <w:style w:type="paragraph" w:styleId="berschrift5">
    <w:name w:val="heading 5"/>
    <w:basedOn w:val="Standard"/>
    <w:next w:val="Standard"/>
    <w:link w:val="berschrift5Zchn"/>
    <w:uiPriority w:val="9"/>
    <w:semiHidden/>
    <w:unhideWhenUsed/>
    <w:qFormat/>
    <w:rsid w:val="005463B3"/>
    <w:pPr>
      <w:keepNext/>
      <w:keepLines/>
      <w:spacing w:before="40"/>
      <w:outlineLvl w:val="4"/>
    </w:pPr>
    <w:rPr>
      <w:rFonts w:asciiTheme="majorHAnsi" w:eastAsiaTheme="majorEastAsia" w:hAnsiTheme="majorHAnsi" w:cstheme="majorBidi"/>
      <w:color w:val="099BDD" w:themeColor="text2"/>
      <w:szCs w:val="22"/>
    </w:rPr>
  </w:style>
  <w:style w:type="paragraph" w:styleId="berschrift6">
    <w:name w:val="heading 6"/>
    <w:basedOn w:val="Standard"/>
    <w:next w:val="Standard"/>
    <w:link w:val="berschrift6Zchn"/>
    <w:uiPriority w:val="9"/>
    <w:semiHidden/>
    <w:unhideWhenUsed/>
    <w:qFormat/>
    <w:rsid w:val="005463B3"/>
    <w:pPr>
      <w:keepNext/>
      <w:keepLines/>
      <w:spacing w:before="40"/>
      <w:outlineLvl w:val="5"/>
    </w:pPr>
    <w:rPr>
      <w:rFonts w:asciiTheme="majorHAnsi" w:eastAsiaTheme="majorEastAsia" w:hAnsiTheme="majorHAnsi" w:cstheme="majorBidi"/>
      <w:i/>
      <w:iCs/>
      <w:color w:val="099BDD" w:themeColor="text2"/>
      <w:sz w:val="21"/>
      <w:szCs w:val="21"/>
    </w:rPr>
  </w:style>
  <w:style w:type="paragraph" w:styleId="berschrift7">
    <w:name w:val="heading 7"/>
    <w:basedOn w:val="Standard"/>
    <w:next w:val="Standard"/>
    <w:link w:val="berschrift7Zchn"/>
    <w:uiPriority w:val="9"/>
    <w:semiHidden/>
    <w:unhideWhenUsed/>
    <w:qFormat/>
    <w:rsid w:val="005463B3"/>
    <w:pPr>
      <w:keepNext/>
      <w:keepLines/>
      <w:spacing w:before="40"/>
      <w:outlineLvl w:val="6"/>
    </w:pPr>
    <w:rPr>
      <w:rFonts w:asciiTheme="majorHAnsi" w:eastAsiaTheme="majorEastAsia" w:hAnsiTheme="majorHAnsi" w:cstheme="majorBidi"/>
      <w:i/>
      <w:iCs/>
      <w:color w:val="806000" w:themeColor="accent1" w:themeShade="80"/>
      <w:sz w:val="21"/>
      <w:szCs w:val="21"/>
    </w:rPr>
  </w:style>
  <w:style w:type="paragraph" w:styleId="berschrift8">
    <w:name w:val="heading 8"/>
    <w:basedOn w:val="Standard"/>
    <w:next w:val="Standard"/>
    <w:link w:val="berschrift8Zchn"/>
    <w:uiPriority w:val="9"/>
    <w:semiHidden/>
    <w:unhideWhenUsed/>
    <w:qFormat/>
    <w:rsid w:val="005463B3"/>
    <w:pPr>
      <w:keepNext/>
      <w:keepLines/>
      <w:spacing w:before="40"/>
      <w:outlineLvl w:val="7"/>
    </w:pPr>
    <w:rPr>
      <w:rFonts w:asciiTheme="majorHAnsi" w:eastAsiaTheme="majorEastAsia" w:hAnsiTheme="majorHAnsi" w:cstheme="majorBidi"/>
      <w:b/>
      <w:bCs/>
      <w:color w:val="099BDD" w:themeColor="text2"/>
    </w:rPr>
  </w:style>
  <w:style w:type="paragraph" w:styleId="berschrift9">
    <w:name w:val="heading 9"/>
    <w:basedOn w:val="Standard"/>
    <w:next w:val="Standard"/>
    <w:link w:val="berschrift9Zchn"/>
    <w:uiPriority w:val="9"/>
    <w:semiHidden/>
    <w:unhideWhenUsed/>
    <w:qFormat/>
    <w:rsid w:val="005463B3"/>
    <w:pPr>
      <w:keepNext/>
      <w:keepLines/>
      <w:spacing w:before="40"/>
      <w:outlineLvl w:val="8"/>
    </w:pPr>
    <w:rPr>
      <w:rFonts w:asciiTheme="majorHAnsi" w:eastAsiaTheme="majorEastAsia" w:hAnsiTheme="majorHAnsi" w:cstheme="majorBidi"/>
      <w:b/>
      <w:bCs/>
      <w:i/>
      <w:iCs/>
      <w:color w:val="099BD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463B3"/>
    <w:pPr>
      <w:contextualSpacing/>
    </w:pPr>
    <w:rPr>
      <w:rFonts w:asciiTheme="majorHAnsi" w:eastAsiaTheme="majorEastAsia" w:hAnsiTheme="majorHAnsi" w:cstheme="majorBidi"/>
      <w:color w:val="FFC000" w:themeColor="accent1"/>
      <w:spacing w:val="-10"/>
      <w:sz w:val="56"/>
      <w:szCs w:val="56"/>
    </w:rPr>
  </w:style>
  <w:style w:type="character" w:customStyle="1" w:styleId="TitelZchn">
    <w:name w:val="Titel Zchn"/>
    <w:basedOn w:val="Absatz-Standardschriftart"/>
    <w:link w:val="Titel"/>
    <w:uiPriority w:val="10"/>
    <w:rsid w:val="005463B3"/>
    <w:rPr>
      <w:rFonts w:asciiTheme="majorHAnsi" w:eastAsiaTheme="majorEastAsia" w:hAnsiTheme="majorHAnsi" w:cstheme="majorBidi"/>
      <w:color w:val="FFC000" w:themeColor="accent1"/>
      <w:spacing w:val="-10"/>
      <w:sz w:val="56"/>
      <w:szCs w:val="56"/>
    </w:rPr>
  </w:style>
  <w:style w:type="character" w:customStyle="1" w:styleId="berschrift1Zchn">
    <w:name w:val="Überschrift 1 Zchn"/>
    <w:basedOn w:val="Absatz-Standardschriftart"/>
    <w:link w:val="berschrift1"/>
    <w:uiPriority w:val="9"/>
    <w:rsid w:val="005463B3"/>
    <w:rPr>
      <w:rFonts w:asciiTheme="majorHAnsi" w:eastAsiaTheme="majorEastAsia" w:hAnsiTheme="majorHAnsi" w:cstheme="majorBidi"/>
      <w:color w:val="BF8F00" w:themeColor="accent1" w:themeShade="BF"/>
      <w:sz w:val="32"/>
      <w:szCs w:val="32"/>
    </w:rPr>
  </w:style>
  <w:style w:type="character" w:styleId="Hervorhebung">
    <w:name w:val="Emphasis"/>
    <w:basedOn w:val="Absatz-Standardschriftart"/>
    <w:uiPriority w:val="20"/>
    <w:qFormat/>
    <w:rsid w:val="005463B3"/>
    <w:rPr>
      <w:i/>
      <w:iCs/>
    </w:rPr>
  </w:style>
  <w:style w:type="character" w:styleId="Fett">
    <w:name w:val="Strong"/>
    <w:basedOn w:val="Absatz-Standardschriftart"/>
    <w:uiPriority w:val="22"/>
    <w:qFormat/>
    <w:rsid w:val="005463B3"/>
    <w:rPr>
      <w:b/>
      <w:bCs/>
    </w:rPr>
  </w:style>
  <w:style w:type="paragraph" w:styleId="Listenabsatz">
    <w:name w:val="List Paragraph"/>
    <w:basedOn w:val="Standard"/>
    <w:uiPriority w:val="34"/>
    <w:qFormat/>
    <w:rsid w:val="0012138C"/>
    <w:pPr>
      <w:ind w:left="720"/>
      <w:contextualSpacing/>
    </w:pPr>
  </w:style>
  <w:style w:type="character" w:styleId="Hyperlink">
    <w:name w:val="Hyperlink"/>
    <w:basedOn w:val="Absatz-Standardschriftart"/>
    <w:uiPriority w:val="99"/>
    <w:unhideWhenUsed/>
    <w:rsid w:val="00A3394E"/>
    <w:rPr>
      <w:color w:val="005DBA" w:themeColor="hyperlink"/>
      <w:u w:val="single"/>
    </w:rPr>
  </w:style>
  <w:style w:type="character" w:styleId="BesuchterLink">
    <w:name w:val="FollowedHyperlink"/>
    <w:basedOn w:val="Absatz-Standardschriftart"/>
    <w:uiPriority w:val="99"/>
    <w:semiHidden/>
    <w:unhideWhenUsed/>
    <w:rsid w:val="00A3394E"/>
    <w:rPr>
      <w:color w:val="6C606A" w:themeColor="followedHyperlink"/>
      <w:u w:val="single"/>
    </w:rPr>
  </w:style>
  <w:style w:type="paragraph" w:styleId="Kopfzeile">
    <w:name w:val="header"/>
    <w:basedOn w:val="Standard"/>
    <w:link w:val="KopfzeileZchn"/>
    <w:uiPriority w:val="99"/>
    <w:rsid w:val="00C66630"/>
    <w:pPr>
      <w:jc w:val="right"/>
    </w:pPr>
    <w:rPr>
      <w:rFonts w:ascii="Arial" w:eastAsia="Times New Roman" w:hAnsi="Arial" w:cs="Times New Roman"/>
      <w:b/>
      <w:color w:val="142E7B"/>
      <w:sz w:val="44"/>
      <w:szCs w:val="24"/>
      <w:lang w:eastAsia="de-DE"/>
    </w:rPr>
  </w:style>
  <w:style w:type="character" w:customStyle="1" w:styleId="KopfzeileZchn">
    <w:name w:val="Kopfzeile Zchn"/>
    <w:basedOn w:val="Absatz-Standardschriftart"/>
    <w:link w:val="Kopfzeile"/>
    <w:uiPriority w:val="99"/>
    <w:rsid w:val="00C66630"/>
    <w:rPr>
      <w:rFonts w:ascii="Arial" w:eastAsia="Times New Roman" w:hAnsi="Arial" w:cs="Times New Roman"/>
      <w:b/>
      <w:color w:val="142E7B"/>
      <w:sz w:val="44"/>
      <w:szCs w:val="24"/>
      <w:lang w:eastAsia="de-DE"/>
    </w:rPr>
  </w:style>
  <w:style w:type="paragraph" w:styleId="Fuzeile">
    <w:name w:val="footer"/>
    <w:basedOn w:val="Standard"/>
    <w:link w:val="FuzeileZchn"/>
    <w:uiPriority w:val="99"/>
    <w:unhideWhenUsed/>
    <w:rsid w:val="00D80DC6"/>
    <w:pPr>
      <w:tabs>
        <w:tab w:val="center" w:pos="4536"/>
        <w:tab w:val="right" w:pos="9072"/>
      </w:tabs>
    </w:pPr>
  </w:style>
  <w:style w:type="character" w:customStyle="1" w:styleId="FuzeileZchn">
    <w:name w:val="Fußzeile Zchn"/>
    <w:basedOn w:val="Absatz-Standardschriftart"/>
    <w:link w:val="Fuzeile"/>
    <w:uiPriority w:val="99"/>
    <w:rsid w:val="00D80DC6"/>
  </w:style>
  <w:style w:type="character" w:customStyle="1" w:styleId="berschrift2Zchn">
    <w:name w:val="Überschrift 2 Zchn"/>
    <w:basedOn w:val="Absatz-Standardschriftart"/>
    <w:link w:val="berschrift2"/>
    <w:uiPriority w:val="9"/>
    <w:rsid w:val="005463B3"/>
    <w:rPr>
      <w:rFonts w:asciiTheme="majorHAnsi" w:eastAsiaTheme="majorEastAsia" w:hAnsiTheme="majorHAnsi" w:cstheme="majorBidi"/>
      <w:color w:val="606060" w:themeColor="text1" w:themeTint="BF"/>
      <w:sz w:val="28"/>
      <w:szCs w:val="28"/>
    </w:rPr>
  </w:style>
  <w:style w:type="character" w:customStyle="1" w:styleId="berschrift3Zchn">
    <w:name w:val="Überschrift 3 Zchn"/>
    <w:basedOn w:val="Absatz-Standardschriftart"/>
    <w:link w:val="berschrift3"/>
    <w:uiPriority w:val="9"/>
    <w:rsid w:val="005463B3"/>
    <w:rPr>
      <w:rFonts w:asciiTheme="majorHAnsi" w:eastAsiaTheme="majorEastAsia" w:hAnsiTheme="majorHAnsi" w:cstheme="majorBidi"/>
      <w:color w:val="099BDD" w:themeColor="text2"/>
      <w:sz w:val="24"/>
      <w:szCs w:val="24"/>
    </w:rPr>
  </w:style>
  <w:style w:type="character" w:customStyle="1" w:styleId="berschrift4Zchn">
    <w:name w:val="Überschrift 4 Zchn"/>
    <w:basedOn w:val="Absatz-Standardschriftart"/>
    <w:link w:val="berschrift4"/>
    <w:uiPriority w:val="9"/>
    <w:semiHidden/>
    <w:rsid w:val="005463B3"/>
    <w:rPr>
      <w:rFonts w:asciiTheme="majorHAnsi" w:eastAsiaTheme="majorEastAsia" w:hAnsiTheme="majorHAnsi" w:cstheme="majorBidi"/>
      <w:sz w:val="22"/>
      <w:szCs w:val="22"/>
    </w:rPr>
  </w:style>
  <w:style w:type="character" w:customStyle="1" w:styleId="berschrift5Zchn">
    <w:name w:val="Überschrift 5 Zchn"/>
    <w:basedOn w:val="Absatz-Standardschriftart"/>
    <w:link w:val="berschrift5"/>
    <w:uiPriority w:val="9"/>
    <w:semiHidden/>
    <w:rsid w:val="005463B3"/>
    <w:rPr>
      <w:rFonts w:asciiTheme="majorHAnsi" w:eastAsiaTheme="majorEastAsia" w:hAnsiTheme="majorHAnsi" w:cstheme="majorBidi"/>
      <w:color w:val="099BDD" w:themeColor="text2"/>
      <w:sz w:val="22"/>
      <w:szCs w:val="22"/>
    </w:rPr>
  </w:style>
  <w:style w:type="character" w:customStyle="1" w:styleId="berschrift6Zchn">
    <w:name w:val="Überschrift 6 Zchn"/>
    <w:basedOn w:val="Absatz-Standardschriftart"/>
    <w:link w:val="berschrift6"/>
    <w:uiPriority w:val="9"/>
    <w:semiHidden/>
    <w:rsid w:val="005463B3"/>
    <w:rPr>
      <w:rFonts w:asciiTheme="majorHAnsi" w:eastAsiaTheme="majorEastAsia" w:hAnsiTheme="majorHAnsi" w:cstheme="majorBidi"/>
      <w:i/>
      <w:iCs/>
      <w:color w:val="099BDD" w:themeColor="text2"/>
      <w:sz w:val="21"/>
      <w:szCs w:val="21"/>
    </w:rPr>
  </w:style>
  <w:style w:type="character" w:customStyle="1" w:styleId="berschrift7Zchn">
    <w:name w:val="Überschrift 7 Zchn"/>
    <w:basedOn w:val="Absatz-Standardschriftart"/>
    <w:link w:val="berschrift7"/>
    <w:uiPriority w:val="9"/>
    <w:semiHidden/>
    <w:rsid w:val="005463B3"/>
    <w:rPr>
      <w:rFonts w:asciiTheme="majorHAnsi" w:eastAsiaTheme="majorEastAsia" w:hAnsiTheme="majorHAnsi" w:cstheme="majorBidi"/>
      <w:i/>
      <w:iCs/>
      <w:color w:val="806000" w:themeColor="accent1" w:themeShade="80"/>
      <w:sz w:val="21"/>
      <w:szCs w:val="21"/>
    </w:rPr>
  </w:style>
  <w:style w:type="character" w:customStyle="1" w:styleId="berschrift8Zchn">
    <w:name w:val="Überschrift 8 Zchn"/>
    <w:basedOn w:val="Absatz-Standardschriftart"/>
    <w:link w:val="berschrift8"/>
    <w:uiPriority w:val="9"/>
    <w:semiHidden/>
    <w:rsid w:val="005463B3"/>
    <w:rPr>
      <w:rFonts w:asciiTheme="majorHAnsi" w:eastAsiaTheme="majorEastAsia" w:hAnsiTheme="majorHAnsi" w:cstheme="majorBidi"/>
      <w:b/>
      <w:bCs/>
      <w:color w:val="099BDD" w:themeColor="text2"/>
    </w:rPr>
  </w:style>
  <w:style w:type="character" w:customStyle="1" w:styleId="berschrift9Zchn">
    <w:name w:val="Überschrift 9 Zchn"/>
    <w:basedOn w:val="Absatz-Standardschriftart"/>
    <w:link w:val="berschrift9"/>
    <w:uiPriority w:val="9"/>
    <w:semiHidden/>
    <w:rsid w:val="005463B3"/>
    <w:rPr>
      <w:rFonts w:asciiTheme="majorHAnsi" w:eastAsiaTheme="majorEastAsia" w:hAnsiTheme="majorHAnsi" w:cstheme="majorBidi"/>
      <w:b/>
      <w:bCs/>
      <w:i/>
      <w:iCs/>
      <w:color w:val="099BDD" w:themeColor="text2"/>
    </w:rPr>
  </w:style>
  <w:style w:type="paragraph" w:styleId="Beschriftung">
    <w:name w:val="caption"/>
    <w:basedOn w:val="Standard"/>
    <w:next w:val="Standard"/>
    <w:uiPriority w:val="35"/>
    <w:semiHidden/>
    <w:unhideWhenUsed/>
    <w:qFormat/>
    <w:rsid w:val="005463B3"/>
    <w:rPr>
      <w:b/>
      <w:bCs/>
      <w:smallCaps/>
      <w:color w:val="757575" w:themeColor="text1" w:themeTint="A6"/>
      <w:spacing w:val="6"/>
    </w:rPr>
  </w:style>
  <w:style w:type="paragraph" w:styleId="Untertitel">
    <w:name w:val="Subtitle"/>
    <w:basedOn w:val="Standard"/>
    <w:next w:val="Standard"/>
    <w:link w:val="UntertitelZchn"/>
    <w:uiPriority w:val="11"/>
    <w:qFormat/>
    <w:rsid w:val="005463B3"/>
    <w:pPr>
      <w:numPr>
        <w:ilvl w:val="1"/>
      </w:numP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5463B3"/>
    <w:rPr>
      <w:rFonts w:asciiTheme="majorHAnsi" w:eastAsiaTheme="majorEastAsia" w:hAnsiTheme="majorHAnsi" w:cstheme="majorBidi"/>
      <w:sz w:val="24"/>
      <w:szCs w:val="24"/>
    </w:rPr>
  </w:style>
  <w:style w:type="paragraph" w:styleId="KeinLeerraum">
    <w:name w:val="No Spacing"/>
    <w:link w:val="KeinLeerraumZchn"/>
    <w:uiPriority w:val="1"/>
    <w:qFormat/>
    <w:rsid w:val="005463B3"/>
    <w:pPr>
      <w:spacing w:after="0" w:line="240" w:lineRule="auto"/>
    </w:pPr>
  </w:style>
  <w:style w:type="paragraph" w:styleId="Zitat">
    <w:name w:val="Quote"/>
    <w:basedOn w:val="Standard"/>
    <w:next w:val="Standard"/>
    <w:link w:val="ZitatZchn"/>
    <w:uiPriority w:val="29"/>
    <w:qFormat/>
    <w:rsid w:val="005463B3"/>
    <w:pPr>
      <w:spacing w:before="160"/>
      <w:ind w:left="720" w:right="720"/>
    </w:pPr>
    <w:rPr>
      <w:i/>
      <w:iCs/>
      <w:color w:val="606060" w:themeColor="text1" w:themeTint="BF"/>
    </w:rPr>
  </w:style>
  <w:style w:type="character" w:customStyle="1" w:styleId="ZitatZchn">
    <w:name w:val="Zitat Zchn"/>
    <w:basedOn w:val="Absatz-Standardschriftart"/>
    <w:link w:val="Zitat"/>
    <w:uiPriority w:val="29"/>
    <w:rsid w:val="005463B3"/>
    <w:rPr>
      <w:i/>
      <w:iCs/>
      <w:color w:val="606060" w:themeColor="text1" w:themeTint="BF"/>
    </w:rPr>
  </w:style>
  <w:style w:type="paragraph" w:styleId="IntensivesZitat">
    <w:name w:val="Intense Quote"/>
    <w:basedOn w:val="Standard"/>
    <w:next w:val="Standard"/>
    <w:link w:val="IntensivesZitatZchn"/>
    <w:uiPriority w:val="30"/>
    <w:qFormat/>
    <w:rsid w:val="005463B3"/>
    <w:pPr>
      <w:pBdr>
        <w:left w:val="single" w:sz="18" w:space="12" w:color="FFC000" w:themeColor="accent1"/>
      </w:pBdr>
      <w:spacing w:before="100" w:beforeAutospacing="1" w:line="300" w:lineRule="auto"/>
      <w:ind w:left="1224" w:right="1224"/>
    </w:pPr>
    <w:rPr>
      <w:rFonts w:asciiTheme="majorHAnsi" w:eastAsiaTheme="majorEastAsia" w:hAnsiTheme="majorHAnsi" w:cstheme="majorBidi"/>
      <w:color w:val="FFC000" w:themeColor="accent1"/>
      <w:sz w:val="28"/>
      <w:szCs w:val="28"/>
    </w:rPr>
  </w:style>
  <w:style w:type="character" w:customStyle="1" w:styleId="IntensivesZitatZchn">
    <w:name w:val="Intensives Zitat Zchn"/>
    <w:basedOn w:val="Absatz-Standardschriftart"/>
    <w:link w:val="IntensivesZitat"/>
    <w:uiPriority w:val="30"/>
    <w:rsid w:val="005463B3"/>
    <w:rPr>
      <w:rFonts w:asciiTheme="majorHAnsi" w:eastAsiaTheme="majorEastAsia" w:hAnsiTheme="majorHAnsi" w:cstheme="majorBidi"/>
      <w:color w:val="FFC000" w:themeColor="accent1"/>
      <w:sz w:val="28"/>
      <w:szCs w:val="28"/>
    </w:rPr>
  </w:style>
  <w:style w:type="character" w:styleId="SchwacheHervorhebung">
    <w:name w:val="Subtle Emphasis"/>
    <w:basedOn w:val="Absatz-Standardschriftart"/>
    <w:uiPriority w:val="19"/>
    <w:qFormat/>
    <w:rsid w:val="005463B3"/>
    <w:rPr>
      <w:i/>
      <w:iCs/>
      <w:color w:val="606060" w:themeColor="text1" w:themeTint="BF"/>
    </w:rPr>
  </w:style>
  <w:style w:type="character" w:styleId="IntensiveHervorhebung">
    <w:name w:val="Intense Emphasis"/>
    <w:basedOn w:val="Absatz-Standardschriftart"/>
    <w:uiPriority w:val="21"/>
    <w:qFormat/>
    <w:rsid w:val="005463B3"/>
    <w:rPr>
      <w:b/>
      <w:bCs/>
      <w:i/>
      <w:iCs/>
    </w:rPr>
  </w:style>
  <w:style w:type="character" w:styleId="SchwacherVerweis">
    <w:name w:val="Subtle Reference"/>
    <w:basedOn w:val="Absatz-Standardschriftart"/>
    <w:uiPriority w:val="31"/>
    <w:qFormat/>
    <w:rsid w:val="005463B3"/>
    <w:rPr>
      <w:smallCaps/>
      <w:color w:val="606060" w:themeColor="text1" w:themeTint="BF"/>
      <w:u w:val="single" w:color="959595" w:themeColor="text1" w:themeTint="80"/>
    </w:rPr>
  </w:style>
  <w:style w:type="character" w:styleId="IntensiverVerweis">
    <w:name w:val="Intense Reference"/>
    <w:basedOn w:val="Absatz-Standardschriftart"/>
    <w:uiPriority w:val="32"/>
    <w:qFormat/>
    <w:rsid w:val="005463B3"/>
    <w:rPr>
      <w:b/>
      <w:bCs/>
      <w:smallCaps/>
      <w:spacing w:val="5"/>
      <w:u w:val="single"/>
    </w:rPr>
  </w:style>
  <w:style w:type="character" w:styleId="Buchtitel">
    <w:name w:val="Book Title"/>
    <w:basedOn w:val="Absatz-Standardschriftart"/>
    <w:uiPriority w:val="33"/>
    <w:qFormat/>
    <w:rsid w:val="005463B3"/>
    <w:rPr>
      <w:b/>
      <w:bCs/>
      <w:smallCaps/>
    </w:rPr>
  </w:style>
  <w:style w:type="paragraph" w:styleId="Inhaltsverzeichnisberschrift">
    <w:name w:val="TOC Heading"/>
    <w:basedOn w:val="berschrift1"/>
    <w:next w:val="Standard"/>
    <w:uiPriority w:val="39"/>
    <w:semiHidden/>
    <w:unhideWhenUsed/>
    <w:qFormat/>
    <w:rsid w:val="005463B3"/>
    <w:pPr>
      <w:outlineLvl w:val="9"/>
    </w:pPr>
  </w:style>
  <w:style w:type="character" w:customStyle="1" w:styleId="KeinLeerraumZchn">
    <w:name w:val="Kein Leerraum Zchn"/>
    <w:basedOn w:val="Absatz-Standardschriftart"/>
    <w:link w:val="KeinLeerraum"/>
    <w:uiPriority w:val="1"/>
    <w:rsid w:val="00A06119"/>
  </w:style>
  <w:style w:type="paragraph" w:customStyle="1" w:styleId="IPA-Tabelle">
    <w:name w:val="IPA-Tabelle"/>
    <w:basedOn w:val="Standard"/>
    <w:rsid w:val="009A1B2C"/>
    <w:pPr>
      <w:tabs>
        <w:tab w:val="left" w:pos="709"/>
        <w:tab w:val="left" w:pos="1418"/>
        <w:tab w:val="left" w:pos="2126"/>
        <w:tab w:val="left" w:pos="2835"/>
        <w:tab w:val="left" w:pos="3544"/>
        <w:tab w:val="left" w:pos="4253"/>
      </w:tabs>
      <w:spacing w:before="40" w:after="40"/>
    </w:pPr>
    <w:rPr>
      <w:rFonts w:ascii="Arial" w:eastAsia="Times New Roman" w:hAnsi="Arial" w:cs="Times New Roman"/>
      <w:szCs w:val="24"/>
    </w:rPr>
  </w:style>
  <w:style w:type="paragraph" w:customStyle="1" w:styleId="IPA-Tabellentitel">
    <w:name w:val="IPA-Tabellentitel"/>
    <w:basedOn w:val="IPA-Tabelle"/>
    <w:next w:val="IPA-Tabelle"/>
    <w:rsid w:val="009A1B2C"/>
    <w:rPr>
      <w:b/>
      <w:bCs/>
    </w:rPr>
  </w:style>
  <w:style w:type="table" w:styleId="Tabellenraster">
    <w:name w:val="Table Grid"/>
    <w:basedOn w:val="NormaleTabelle"/>
    <w:uiPriority w:val="59"/>
    <w:rsid w:val="00BC4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mithellemGitternetz1">
    <w:name w:val="Tabelle mit hellem Gitternetz1"/>
    <w:basedOn w:val="NormaleTabelle"/>
    <w:uiPriority w:val="40"/>
    <w:rsid w:val="00BC4CD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0702A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02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926203">
      <w:bodyDiv w:val="1"/>
      <w:marLeft w:val="0"/>
      <w:marRight w:val="0"/>
      <w:marTop w:val="0"/>
      <w:marBottom w:val="0"/>
      <w:divBdr>
        <w:top w:val="none" w:sz="0" w:space="0" w:color="auto"/>
        <w:left w:val="none" w:sz="0" w:space="0" w:color="auto"/>
        <w:bottom w:val="none" w:sz="0" w:space="0" w:color="auto"/>
        <w:right w:val="none" w:sz="0" w:space="0" w:color="auto"/>
      </w:divBdr>
      <w:divsChild>
        <w:div w:id="1662544916">
          <w:marLeft w:val="0"/>
          <w:marRight w:val="0"/>
          <w:marTop w:val="0"/>
          <w:marBottom w:val="0"/>
          <w:divBdr>
            <w:top w:val="none" w:sz="0" w:space="0" w:color="auto"/>
            <w:left w:val="none" w:sz="0" w:space="0" w:color="auto"/>
            <w:bottom w:val="none" w:sz="0" w:space="0" w:color="auto"/>
            <w:right w:val="none" w:sz="0" w:space="0" w:color="auto"/>
          </w:divBdr>
        </w:div>
        <w:div w:id="1845822933">
          <w:marLeft w:val="0"/>
          <w:marRight w:val="0"/>
          <w:marTop w:val="0"/>
          <w:marBottom w:val="0"/>
          <w:divBdr>
            <w:top w:val="none" w:sz="0" w:space="0" w:color="auto"/>
            <w:left w:val="none" w:sz="0" w:space="0" w:color="auto"/>
            <w:bottom w:val="none" w:sz="0" w:space="0" w:color="auto"/>
            <w:right w:val="none" w:sz="0" w:space="0" w:color="auto"/>
          </w:divBdr>
        </w:div>
        <w:div w:id="994064568">
          <w:marLeft w:val="0"/>
          <w:marRight w:val="0"/>
          <w:marTop w:val="0"/>
          <w:marBottom w:val="0"/>
          <w:divBdr>
            <w:top w:val="none" w:sz="0" w:space="0" w:color="auto"/>
            <w:left w:val="none" w:sz="0" w:space="0" w:color="auto"/>
            <w:bottom w:val="none" w:sz="0" w:space="0" w:color="auto"/>
            <w:right w:val="none" w:sz="0" w:space="0" w:color="auto"/>
          </w:divBdr>
        </w:div>
        <w:div w:id="27797608">
          <w:marLeft w:val="0"/>
          <w:marRight w:val="0"/>
          <w:marTop w:val="0"/>
          <w:marBottom w:val="0"/>
          <w:divBdr>
            <w:top w:val="none" w:sz="0" w:space="0" w:color="auto"/>
            <w:left w:val="none" w:sz="0" w:space="0" w:color="auto"/>
            <w:bottom w:val="none" w:sz="0" w:space="0" w:color="auto"/>
            <w:right w:val="none" w:sz="0" w:space="0" w:color="auto"/>
          </w:divBdr>
        </w:div>
        <w:div w:id="900797566">
          <w:marLeft w:val="0"/>
          <w:marRight w:val="0"/>
          <w:marTop w:val="0"/>
          <w:marBottom w:val="0"/>
          <w:divBdr>
            <w:top w:val="none" w:sz="0" w:space="0" w:color="auto"/>
            <w:left w:val="none" w:sz="0" w:space="0" w:color="auto"/>
            <w:bottom w:val="none" w:sz="0" w:space="0" w:color="auto"/>
            <w:right w:val="none" w:sz="0" w:space="0" w:color="auto"/>
          </w:divBdr>
        </w:div>
        <w:div w:id="831528292">
          <w:marLeft w:val="0"/>
          <w:marRight w:val="0"/>
          <w:marTop w:val="0"/>
          <w:marBottom w:val="0"/>
          <w:divBdr>
            <w:top w:val="none" w:sz="0" w:space="0" w:color="auto"/>
            <w:left w:val="none" w:sz="0" w:space="0" w:color="auto"/>
            <w:bottom w:val="none" w:sz="0" w:space="0" w:color="auto"/>
            <w:right w:val="none" w:sz="0" w:space="0" w:color="auto"/>
          </w:divBdr>
        </w:div>
        <w:div w:id="199360906">
          <w:marLeft w:val="0"/>
          <w:marRight w:val="0"/>
          <w:marTop w:val="0"/>
          <w:marBottom w:val="0"/>
          <w:divBdr>
            <w:top w:val="none" w:sz="0" w:space="0" w:color="auto"/>
            <w:left w:val="none" w:sz="0" w:space="0" w:color="auto"/>
            <w:bottom w:val="none" w:sz="0" w:space="0" w:color="auto"/>
            <w:right w:val="none" w:sz="0" w:space="0" w:color="auto"/>
          </w:divBdr>
        </w:div>
        <w:div w:id="69812348">
          <w:marLeft w:val="0"/>
          <w:marRight w:val="0"/>
          <w:marTop w:val="0"/>
          <w:marBottom w:val="0"/>
          <w:divBdr>
            <w:top w:val="none" w:sz="0" w:space="0" w:color="auto"/>
            <w:left w:val="none" w:sz="0" w:space="0" w:color="auto"/>
            <w:bottom w:val="none" w:sz="0" w:space="0" w:color="auto"/>
            <w:right w:val="none" w:sz="0" w:space="0" w:color="auto"/>
          </w:divBdr>
        </w:div>
        <w:div w:id="1779594581">
          <w:marLeft w:val="0"/>
          <w:marRight w:val="0"/>
          <w:marTop w:val="0"/>
          <w:marBottom w:val="0"/>
          <w:divBdr>
            <w:top w:val="none" w:sz="0" w:space="0" w:color="auto"/>
            <w:left w:val="none" w:sz="0" w:space="0" w:color="auto"/>
            <w:bottom w:val="none" w:sz="0" w:space="0" w:color="auto"/>
            <w:right w:val="none" w:sz="0" w:space="0" w:color="auto"/>
          </w:divBdr>
        </w:div>
        <w:div w:id="1738741041">
          <w:marLeft w:val="0"/>
          <w:marRight w:val="0"/>
          <w:marTop w:val="0"/>
          <w:marBottom w:val="0"/>
          <w:divBdr>
            <w:top w:val="none" w:sz="0" w:space="0" w:color="auto"/>
            <w:left w:val="none" w:sz="0" w:space="0" w:color="auto"/>
            <w:bottom w:val="none" w:sz="0" w:space="0" w:color="auto"/>
            <w:right w:val="none" w:sz="0" w:space="0" w:color="auto"/>
          </w:divBdr>
        </w:div>
      </w:divsChild>
    </w:div>
    <w:div w:id="311103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O:\Informatik-BE-&#252;K\Unterlagen\Vorlage_Lernjournal.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Verbund">
  <a:themeElements>
    <a:clrScheme name="Verbun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Verbun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erbun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Vorlage_Lernjournal.dotx</Template>
  <TotalTime>0</TotalTime>
  <Pages>4</Pages>
  <Words>520</Words>
  <Characters>3279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Vorlage Lernjournal üK</vt:lpstr>
    </vt:vector>
  </TitlesOfParts>
  <Manager/>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Lernjournal üK</dc:title>
  <dc:subject/>
  <dc:creator/>
  <cp:lastModifiedBy/>
  <cp:revision>1</cp:revision>
  <dcterms:created xsi:type="dcterms:W3CDTF">2021-07-05T14:39:00Z</dcterms:created>
  <dcterms:modified xsi:type="dcterms:W3CDTF">2021-07-07T21:05:00Z</dcterms:modified>
</cp:coreProperties>
</file>